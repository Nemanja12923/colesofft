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60022" w14:textId="77777777" w:rsidR="00053140" w:rsidRDefault="00073397" w:rsidP="00A82760">
      <w:pPr>
        <w:pStyle w:val="Title"/>
        <w:rPr>
          <w:i/>
          <w:u w:val="single" w:color="000000"/>
        </w:rPr>
      </w:pPr>
      <w:r>
        <w:rPr>
          <w:rFonts w:eastAsia="Calibri"/>
        </w:rPr>
        <w:t xml:space="preserve">PROJEKTNI </w:t>
      </w:r>
      <w:r w:rsidRPr="00C55185">
        <w:t>ZADATAK</w:t>
      </w:r>
    </w:p>
    <w:p w14:paraId="41FFE3A8" w14:textId="2D6781AE" w:rsidR="00C55185" w:rsidRPr="00C55185" w:rsidRDefault="002454EE">
      <w:pPr>
        <w:spacing w:after="0" w:line="337" w:lineRule="auto"/>
        <w:ind w:left="2622" w:right="2615"/>
        <w:jc w:val="center"/>
        <w:rPr>
          <w:sz w:val="40"/>
          <w:szCs w:val="40"/>
        </w:rPr>
      </w:pPr>
      <w:r>
        <w:rPr>
          <w:i/>
          <w:sz w:val="40"/>
          <w:szCs w:val="40"/>
        </w:rPr>
        <w:t>Ćole-soft</w:t>
      </w:r>
      <w:r w:rsidR="00C55185" w:rsidRPr="00C55185">
        <w:rPr>
          <w:i/>
          <w:sz w:val="40"/>
          <w:szCs w:val="40"/>
        </w:rPr>
        <w:t xml:space="preserve"> </w:t>
      </w:r>
      <w:r w:rsidR="00C55185" w:rsidRPr="00C55185">
        <w:rPr>
          <w:sz w:val="40"/>
          <w:szCs w:val="40"/>
        </w:rPr>
        <w:t>Website</w:t>
      </w:r>
    </w:p>
    <w:p w14:paraId="10CD6C91" w14:textId="77777777" w:rsidR="00053140" w:rsidRDefault="00073397">
      <w:pPr>
        <w:spacing w:after="701"/>
        <w:ind w:left="1978"/>
      </w:pPr>
      <w:r>
        <w:rPr>
          <w:noProof/>
        </w:rPr>
        <w:drawing>
          <wp:inline distT="0" distB="0" distL="0" distR="0" wp14:anchorId="06C092DF" wp14:editId="24CF3C6C">
            <wp:extent cx="3457575" cy="34575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A38F" w14:textId="5711BDA2" w:rsidR="00053140" w:rsidRPr="0006106B" w:rsidRDefault="00AF423D" w:rsidP="00A82760">
      <w:pPr>
        <w:ind w:left="0"/>
        <w:rPr>
          <w:szCs w:val="24"/>
          <w:lang w:val="sr-Latn-RS"/>
        </w:rPr>
      </w:pPr>
      <w:proofErr w:type="spellStart"/>
      <w:r w:rsidRPr="00A82760">
        <w:rPr>
          <w:szCs w:val="24"/>
        </w:rPr>
        <w:t>Predmet</w:t>
      </w:r>
      <w:proofErr w:type="spellEnd"/>
      <w:r w:rsidR="00073397" w:rsidRPr="00A82760">
        <w:rPr>
          <w:szCs w:val="24"/>
        </w:rPr>
        <w:t>:</w:t>
      </w:r>
      <w:r w:rsidRPr="00A82760">
        <w:rPr>
          <w:szCs w:val="24"/>
        </w:rPr>
        <w:t xml:space="preserve"> Web </w:t>
      </w:r>
      <w:proofErr w:type="spellStart"/>
      <w:r w:rsidRPr="00A82760">
        <w:rPr>
          <w:szCs w:val="24"/>
        </w:rPr>
        <w:t>Programiranje</w:t>
      </w:r>
      <w:proofErr w:type="spellEnd"/>
      <w:r w:rsidRPr="00A82760">
        <w:rPr>
          <w:szCs w:val="24"/>
        </w:rPr>
        <w:t xml:space="preserve"> 1</w:t>
      </w:r>
      <w:r w:rsidR="00073397" w:rsidRPr="00A82760">
        <w:rPr>
          <w:szCs w:val="24"/>
        </w:rPr>
        <w:tab/>
      </w:r>
      <w:r w:rsidRPr="00A82760">
        <w:rPr>
          <w:szCs w:val="24"/>
        </w:rPr>
        <w:t xml:space="preserve">                                                   </w:t>
      </w:r>
      <w:r w:rsidR="00A82760" w:rsidRPr="00A82760">
        <w:rPr>
          <w:szCs w:val="24"/>
        </w:rPr>
        <w:t>Student</w:t>
      </w:r>
      <w:r w:rsidR="00073397" w:rsidRPr="00A82760">
        <w:rPr>
          <w:szCs w:val="24"/>
        </w:rPr>
        <w:t xml:space="preserve">: </w:t>
      </w:r>
      <w:r w:rsidR="0006106B">
        <w:rPr>
          <w:szCs w:val="24"/>
          <w:lang w:val="sr-Latn-RS"/>
        </w:rPr>
        <w:t xml:space="preserve">Nemanja </w:t>
      </w:r>
      <w:proofErr w:type="spellStart"/>
      <w:r w:rsidR="0006106B">
        <w:rPr>
          <w:szCs w:val="24"/>
          <w:lang w:val="sr-Latn-RS"/>
        </w:rPr>
        <w:t>Ćoćić</w:t>
      </w:r>
      <w:proofErr w:type="spellEnd"/>
    </w:p>
    <w:p w14:paraId="7FF17738" w14:textId="2B5BE3CC" w:rsidR="00AF423D" w:rsidRPr="00A82760" w:rsidRDefault="00AF423D" w:rsidP="00A82760">
      <w:pPr>
        <w:ind w:left="0"/>
        <w:rPr>
          <w:szCs w:val="24"/>
        </w:rPr>
      </w:pPr>
      <w:proofErr w:type="spellStart"/>
      <w:r w:rsidRPr="00A82760">
        <w:rPr>
          <w:szCs w:val="24"/>
        </w:rPr>
        <w:t>Predmetni</w:t>
      </w:r>
      <w:proofErr w:type="spellEnd"/>
      <w:r w:rsidRPr="00A82760">
        <w:rPr>
          <w:szCs w:val="24"/>
        </w:rPr>
        <w:t xml:space="preserve"> </w:t>
      </w:r>
      <w:proofErr w:type="spellStart"/>
      <w:r w:rsidRPr="00A82760">
        <w:rPr>
          <w:szCs w:val="24"/>
        </w:rPr>
        <w:t>Profesor</w:t>
      </w:r>
      <w:proofErr w:type="spellEnd"/>
      <w:r w:rsidR="00073397" w:rsidRPr="00A82760">
        <w:rPr>
          <w:i/>
          <w:szCs w:val="24"/>
        </w:rPr>
        <w:t>:</w:t>
      </w:r>
      <w:r w:rsidR="00A82760" w:rsidRPr="00A82760">
        <w:rPr>
          <w:i/>
          <w:szCs w:val="24"/>
        </w:rPr>
        <w:t xml:space="preserve"> </w:t>
      </w:r>
      <w:r w:rsidR="00A82760" w:rsidRPr="00A82760">
        <w:rPr>
          <w:szCs w:val="24"/>
        </w:rPr>
        <w:t>Nenad Kojić</w:t>
      </w:r>
      <w:r w:rsidR="00073397" w:rsidRPr="00A82760">
        <w:rPr>
          <w:szCs w:val="24"/>
        </w:rPr>
        <w:t xml:space="preserve">                              </w:t>
      </w:r>
      <w:r w:rsidR="00C55185" w:rsidRPr="00A82760">
        <w:rPr>
          <w:szCs w:val="24"/>
        </w:rPr>
        <w:t xml:space="preserve">  </w:t>
      </w:r>
      <w:r w:rsidR="00A82760" w:rsidRPr="00A82760">
        <w:rPr>
          <w:szCs w:val="24"/>
        </w:rPr>
        <w:t xml:space="preserve">                 </w:t>
      </w:r>
      <w:proofErr w:type="spellStart"/>
      <w:r w:rsidR="00A82760" w:rsidRPr="00A82760">
        <w:rPr>
          <w:szCs w:val="24"/>
        </w:rPr>
        <w:t>Indeks</w:t>
      </w:r>
      <w:proofErr w:type="spellEnd"/>
      <w:r w:rsidR="00A82760" w:rsidRPr="00A82760">
        <w:rPr>
          <w:szCs w:val="24"/>
        </w:rPr>
        <w:t xml:space="preserve"> </w:t>
      </w:r>
      <w:proofErr w:type="spellStart"/>
      <w:r w:rsidR="00A82760" w:rsidRPr="00A82760">
        <w:rPr>
          <w:szCs w:val="24"/>
        </w:rPr>
        <w:t>Studenta</w:t>
      </w:r>
      <w:proofErr w:type="spellEnd"/>
      <w:r w:rsidR="00073397" w:rsidRPr="00A82760">
        <w:rPr>
          <w:szCs w:val="24"/>
        </w:rPr>
        <w:t xml:space="preserve">: </w:t>
      </w:r>
      <w:r w:rsidR="0006106B">
        <w:rPr>
          <w:i/>
          <w:szCs w:val="24"/>
        </w:rPr>
        <w:t>129/23</w:t>
      </w:r>
    </w:p>
    <w:p w14:paraId="6D778A1D" w14:textId="77777777" w:rsidR="00921953" w:rsidRDefault="00AF423D" w:rsidP="00A82760">
      <w:pPr>
        <w:ind w:left="0"/>
        <w:rPr>
          <w:i/>
          <w:szCs w:val="24"/>
        </w:rPr>
      </w:pPr>
      <w:proofErr w:type="spellStart"/>
      <w:r w:rsidRPr="00A82760">
        <w:rPr>
          <w:szCs w:val="24"/>
        </w:rPr>
        <w:t>Predmetni</w:t>
      </w:r>
      <w:proofErr w:type="spellEnd"/>
      <w:r w:rsidRPr="00A82760">
        <w:rPr>
          <w:szCs w:val="24"/>
        </w:rPr>
        <w:t xml:space="preserve"> </w:t>
      </w:r>
      <w:proofErr w:type="spellStart"/>
      <w:r w:rsidRPr="00A82760">
        <w:rPr>
          <w:szCs w:val="24"/>
        </w:rPr>
        <w:t>Asistenti</w:t>
      </w:r>
      <w:proofErr w:type="spellEnd"/>
      <w:r w:rsidR="00073397" w:rsidRPr="00A82760">
        <w:rPr>
          <w:szCs w:val="24"/>
        </w:rPr>
        <w:t>:</w:t>
      </w:r>
      <w:r w:rsidR="00A82760" w:rsidRPr="00A82760">
        <w:rPr>
          <w:szCs w:val="24"/>
        </w:rPr>
        <w:t xml:space="preserve"> Luka Lukić, Milena </w:t>
      </w:r>
      <w:proofErr w:type="spellStart"/>
      <w:r w:rsidR="00A82760" w:rsidRPr="00A82760">
        <w:rPr>
          <w:szCs w:val="24"/>
        </w:rPr>
        <w:t>Čančarević</w:t>
      </w:r>
      <w:proofErr w:type="spellEnd"/>
      <w:r w:rsidR="00073397" w:rsidRPr="00A82760">
        <w:rPr>
          <w:i/>
          <w:szCs w:val="24"/>
        </w:rPr>
        <w:t xml:space="preserve">         </w:t>
      </w:r>
    </w:p>
    <w:p w14:paraId="1DFA7499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2C57C103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3D94691B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0191028F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331BE1F2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4FB7CB05" w14:textId="77777777" w:rsidR="00921953" w:rsidRDefault="00921953" w:rsidP="00A82760">
      <w:pPr>
        <w:ind w:left="0"/>
        <w:rPr>
          <w:rFonts w:ascii="Calibri" w:hAnsi="Calibri"/>
          <w:i/>
          <w:sz w:val="28"/>
        </w:rPr>
      </w:pPr>
    </w:p>
    <w:p w14:paraId="58F45672" w14:textId="77777777" w:rsidR="00053140" w:rsidRPr="00C55185" w:rsidRDefault="00A82760" w:rsidP="00A82760">
      <w:pPr>
        <w:ind w:left="0"/>
        <w:rPr>
          <w:lang w:val="sr-Latn-ME"/>
        </w:rPr>
      </w:pPr>
      <w:r>
        <w:rPr>
          <w:rFonts w:ascii="Calibri" w:hAnsi="Calibri"/>
          <w:i/>
          <w:sz w:val="28"/>
        </w:rPr>
        <w:tab/>
      </w:r>
      <w:r>
        <w:rPr>
          <w:rFonts w:ascii="Calibri" w:hAnsi="Calibri"/>
          <w:i/>
          <w:sz w:val="28"/>
        </w:rPr>
        <w:tab/>
      </w:r>
      <w:r>
        <w:rPr>
          <w:rFonts w:ascii="Calibri" w:hAnsi="Calibri"/>
          <w:i/>
          <w:sz w:val="28"/>
        </w:rPr>
        <w:tab/>
      </w:r>
    </w:p>
    <w:sdt>
      <w:sdtPr>
        <w:rPr>
          <w:rFonts w:ascii="Georgia" w:eastAsia="Calibri" w:hAnsi="Georgia" w:cs="Calibri"/>
          <w:color w:val="000000"/>
          <w:sz w:val="24"/>
          <w:szCs w:val="22"/>
          <w:lang w:val="en-GB" w:eastAsia="en-GB"/>
        </w:rPr>
        <w:id w:val="1308587062"/>
        <w:docPartObj>
          <w:docPartGallery w:val="Table of Contents"/>
          <w:docPartUnique/>
        </w:docPartObj>
      </w:sdtPr>
      <w:sdtEndPr>
        <w:rPr>
          <w:rFonts w:eastAsiaTheme="majorEastAsia" w:cstheme="majorBidi"/>
          <w:noProof/>
          <w:color w:val="auto"/>
          <w:sz w:val="36"/>
          <w:szCs w:val="26"/>
          <w:u w:val="single"/>
        </w:rPr>
      </w:sdtEndPr>
      <w:sdtContent>
        <w:p w14:paraId="30A52A7B" w14:textId="77777777" w:rsidR="00921953" w:rsidRPr="00921953" w:rsidRDefault="00921953">
          <w:pPr>
            <w:pStyle w:val="TOCHeading"/>
            <w:rPr>
              <w:rFonts w:ascii="Georgia" w:hAnsi="Georgia"/>
              <w:color w:val="auto"/>
            </w:rPr>
          </w:pPr>
          <w:proofErr w:type="spellStart"/>
          <w:r w:rsidRPr="00921953">
            <w:rPr>
              <w:rFonts w:ascii="Georgia" w:hAnsi="Georgia"/>
              <w:color w:val="auto"/>
            </w:rPr>
            <w:t>Sadržaj</w:t>
          </w:r>
          <w:proofErr w:type="spellEnd"/>
        </w:p>
        <w:p w14:paraId="2254E77E" w14:textId="085C7B67" w:rsidR="00C0639C" w:rsidRDefault="0092195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925203" w:history="1">
            <w:r w:rsidR="00C0639C" w:rsidRPr="00463072">
              <w:rPr>
                <w:rStyle w:val="Hyperlink"/>
                <w:rFonts w:ascii="Times New Roman" w:hAnsi="Times New Roman"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C0639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="00C0639C" w:rsidRPr="00463072">
              <w:rPr>
                <w:rStyle w:val="Hyperlink"/>
                <w:noProof/>
              </w:rPr>
              <w:t>Uvod</w:t>
            </w:r>
            <w:r w:rsidR="00C0639C">
              <w:rPr>
                <w:noProof/>
                <w:webHidden/>
              </w:rPr>
              <w:tab/>
            </w:r>
            <w:r w:rsidR="00C0639C">
              <w:rPr>
                <w:noProof/>
                <w:webHidden/>
              </w:rPr>
              <w:fldChar w:fldCharType="begin"/>
            </w:r>
            <w:r w:rsidR="00C0639C">
              <w:rPr>
                <w:noProof/>
                <w:webHidden/>
              </w:rPr>
              <w:instrText xml:space="preserve"> PAGEREF _Toc222925203 \h </w:instrText>
            </w:r>
            <w:r w:rsidR="00C0639C">
              <w:rPr>
                <w:noProof/>
                <w:webHidden/>
              </w:rPr>
            </w:r>
            <w:r w:rsidR="00C0639C">
              <w:rPr>
                <w:noProof/>
                <w:webHidden/>
              </w:rPr>
              <w:fldChar w:fldCharType="separate"/>
            </w:r>
            <w:r w:rsidR="00C0639C">
              <w:rPr>
                <w:noProof/>
                <w:webHidden/>
              </w:rPr>
              <w:t>3</w:t>
            </w:r>
            <w:r w:rsidR="00C0639C">
              <w:rPr>
                <w:noProof/>
                <w:webHidden/>
              </w:rPr>
              <w:fldChar w:fldCharType="end"/>
            </w:r>
          </w:hyperlink>
        </w:p>
        <w:p w14:paraId="2E4188DE" w14:textId="3EC225A6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4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C7A0D" w14:textId="4545FD17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5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3108C" w14:textId="3035179E" w:rsidR="00C0639C" w:rsidRDefault="00C063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6" w:history="1">
            <w:r w:rsidRPr="00463072">
              <w:rPr>
                <w:rStyle w:val="Hyperlink"/>
                <w:noProof/>
              </w:rPr>
              <w:t>Dinamički ispis menija.Na manjim rezolucijama meni nestaje i pojavljuje se dugme klikom na njega se otvara meni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EC42C" w14:textId="184B6D1E" w:rsidR="00C0639C" w:rsidRDefault="00C0639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7" w:history="1">
            <w:r w:rsidRPr="00463072">
              <w:rPr>
                <w:rStyle w:val="Hyperlink"/>
                <w:rFonts w:ascii="Times New Roman" w:hAnsi="Times New Roman"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88275" w14:textId="17B0C2EC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8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9E5E" w14:textId="788300B6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09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54A26" w14:textId="49A601C7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0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Slike stranica i opisi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7103" w14:textId="6E98E141" w:rsidR="00C0639C" w:rsidRDefault="00C0639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1" w:history="1">
            <w:r w:rsidRPr="00463072">
              <w:rPr>
                <w:rStyle w:val="Hyperlink"/>
                <w:rFonts w:ascii="Times New Roman" w:hAnsi="Times New Roman"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E7ECC" w14:textId="6668D836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2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Index strana (index.html)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1193" w14:textId="08741AB6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3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Autor strana (o-autoru.html)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40D0" w14:textId="26390C11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4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CSS (style.css)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17B0E" w14:textId="4BFA35F0" w:rsidR="00C0639C" w:rsidRDefault="00C0639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US" w:eastAsia="en-US"/>
              <w14:ligatures w14:val="standardContextual"/>
            </w:rPr>
          </w:pPr>
          <w:hyperlink w:anchor="_Toc222925215" w:history="1">
            <w:r w:rsidRPr="00463072">
              <w:rPr>
                <w:rStyle w:val="Hyperlink"/>
                <w:noProof/>
              </w:rPr>
              <w:t>-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US" w:eastAsia="en-US"/>
                <w14:ligatures w14:val="standardContextual"/>
              </w:rPr>
              <w:tab/>
            </w:r>
            <w:r w:rsidRPr="00463072">
              <w:rPr>
                <w:rStyle w:val="Hyperlink"/>
                <w:noProof/>
              </w:rPr>
              <w:t>Javascript (main.css)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_Toc222925215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43C5" w14:textId="4F6A7591" w:rsidR="00921953" w:rsidRDefault="00921953" w:rsidP="00C0639C">
          <w:pPr>
            <w:pStyle w:val="Heading2"/>
            <w:ind w:left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32FC3E5" w14:textId="77777777" w:rsidR="00C55185" w:rsidRDefault="00C55185">
      <w:pPr>
        <w:pStyle w:val="Heading1"/>
        <w:numPr>
          <w:ilvl w:val="0"/>
          <w:numId w:val="0"/>
        </w:numPr>
        <w:spacing w:after="262"/>
        <w:ind w:left="-5"/>
      </w:pPr>
    </w:p>
    <w:p w14:paraId="1A7AEE2D" w14:textId="77777777" w:rsidR="00C55185" w:rsidRDefault="00C55185">
      <w:pPr>
        <w:pStyle w:val="Heading1"/>
        <w:numPr>
          <w:ilvl w:val="0"/>
          <w:numId w:val="0"/>
        </w:numPr>
        <w:spacing w:after="262"/>
        <w:ind w:left="-5"/>
      </w:pPr>
    </w:p>
    <w:p w14:paraId="791000D9" w14:textId="77777777" w:rsidR="00C55185" w:rsidRDefault="00C55185">
      <w:pPr>
        <w:pStyle w:val="Heading1"/>
        <w:numPr>
          <w:ilvl w:val="0"/>
          <w:numId w:val="0"/>
        </w:numPr>
        <w:spacing w:after="262"/>
        <w:ind w:left="-5"/>
      </w:pPr>
    </w:p>
    <w:p w14:paraId="75FD7020" w14:textId="77777777" w:rsidR="00C55185" w:rsidRDefault="00C55185">
      <w:pPr>
        <w:pStyle w:val="Heading1"/>
        <w:numPr>
          <w:ilvl w:val="0"/>
          <w:numId w:val="0"/>
        </w:numPr>
        <w:spacing w:after="463" w:line="265" w:lineRule="auto"/>
        <w:rPr>
          <w:color w:val="000000"/>
          <w:sz w:val="30"/>
        </w:rPr>
      </w:pPr>
    </w:p>
    <w:p w14:paraId="16C38007" w14:textId="77777777" w:rsidR="00C55185" w:rsidRDefault="00C55185">
      <w:pPr>
        <w:pStyle w:val="Heading1"/>
        <w:numPr>
          <w:ilvl w:val="0"/>
          <w:numId w:val="0"/>
        </w:numPr>
        <w:spacing w:after="463" w:line="265" w:lineRule="auto"/>
        <w:rPr>
          <w:color w:val="000000"/>
          <w:sz w:val="30"/>
        </w:rPr>
      </w:pPr>
    </w:p>
    <w:p w14:paraId="65133E85" w14:textId="77777777" w:rsidR="00A82760" w:rsidRDefault="00A82760">
      <w:pPr>
        <w:pStyle w:val="Heading1"/>
        <w:numPr>
          <w:ilvl w:val="0"/>
          <w:numId w:val="0"/>
        </w:numPr>
        <w:spacing w:after="463" w:line="265" w:lineRule="auto"/>
        <w:rPr>
          <w:color w:val="000000"/>
          <w:sz w:val="30"/>
        </w:rPr>
      </w:pPr>
    </w:p>
    <w:p w14:paraId="2E525413" w14:textId="77777777" w:rsidR="00921953" w:rsidRPr="00921953" w:rsidRDefault="00921953" w:rsidP="00921953"/>
    <w:p w14:paraId="27703BFD" w14:textId="77777777" w:rsidR="00053140" w:rsidRDefault="001D500F" w:rsidP="001D500F">
      <w:pPr>
        <w:pStyle w:val="Heading1"/>
      </w:pPr>
      <w:bookmarkStart w:id="0" w:name="_Toc222925203"/>
      <w:proofErr w:type="spellStart"/>
      <w:r>
        <w:lastRenderedPageBreak/>
        <w:t>Uvod</w:t>
      </w:r>
      <w:bookmarkEnd w:id="0"/>
      <w:proofErr w:type="spellEnd"/>
    </w:p>
    <w:p w14:paraId="17BA1FA5" w14:textId="77777777" w:rsidR="001D500F" w:rsidRPr="001D500F" w:rsidRDefault="001D500F" w:rsidP="001D500F">
      <w:pPr>
        <w:pStyle w:val="Heading2"/>
        <w:numPr>
          <w:ilvl w:val="0"/>
          <w:numId w:val="7"/>
        </w:numPr>
      </w:pPr>
      <w:bookmarkStart w:id="1" w:name="_Toc222925204"/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t xml:space="preserve"> </w:t>
      </w:r>
      <w:proofErr w:type="spellStart"/>
      <w:r>
        <w:t>jezici</w:t>
      </w:r>
      <w:bookmarkEnd w:id="1"/>
      <w:proofErr w:type="spellEnd"/>
    </w:p>
    <w:p w14:paraId="5A5CC266" w14:textId="77777777" w:rsidR="00053140" w:rsidRDefault="0023640B" w:rsidP="00A82760">
      <w:r>
        <w:t xml:space="preserve">Za </w:t>
      </w:r>
      <w:proofErr w:type="spellStart"/>
      <w:r>
        <w:t>kreiranje</w:t>
      </w:r>
      <w:proofErr w:type="spellEnd"/>
      <w:r>
        <w:t xml:space="preserve"> </w:t>
      </w:r>
      <w:proofErr w:type="spellStart"/>
      <w:r>
        <w:t>sajta</w:t>
      </w:r>
      <w:proofErr w:type="spellEnd"/>
      <w:r>
        <w:t xml:space="preserve"> </w:t>
      </w:r>
      <w:proofErr w:type="spellStart"/>
      <w:r>
        <w:t>korišćeni</w:t>
      </w:r>
      <w:proofErr w:type="spellEnd"/>
      <w:r>
        <w:t xml:space="preserve"> </w:t>
      </w:r>
      <w:proofErr w:type="spellStart"/>
      <w:r>
        <w:t>su</w:t>
      </w:r>
      <w:proofErr w:type="spellEnd"/>
      <w:r w:rsidR="00073397">
        <w:t xml:space="preserve">: </w:t>
      </w:r>
      <w:r w:rsidR="00073397">
        <w:rPr>
          <w:b/>
        </w:rPr>
        <w:t>HTML, CSS, JavaScript</w:t>
      </w:r>
    </w:p>
    <w:p w14:paraId="339AAB81" w14:textId="1BFAEED0" w:rsidR="00053140" w:rsidRDefault="0006106B" w:rsidP="00A82760">
      <w:r>
        <w:t xml:space="preserve">Framework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korišćen</w:t>
      </w:r>
      <w:proofErr w:type="spellEnd"/>
      <w:r w:rsidR="0011783C">
        <w:t xml:space="preserve">, </w:t>
      </w:r>
      <w:proofErr w:type="spellStart"/>
      <w:r w:rsidR="0011783C">
        <w:t>diyajn</w:t>
      </w:r>
      <w:proofErr w:type="spellEnd"/>
      <w:r w:rsidR="0011783C">
        <w:t xml:space="preserve"> </w:t>
      </w:r>
      <w:proofErr w:type="spellStart"/>
      <w:r w:rsidR="0011783C">
        <w:t>sam</w:t>
      </w:r>
      <w:proofErr w:type="spellEnd"/>
      <w:r w:rsidR="0011783C">
        <w:t xml:space="preserve"> </w:t>
      </w:r>
      <w:proofErr w:type="spellStart"/>
      <w:r w:rsidR="0011783C">
        <w:t>sam</w:t>
      </w:r>
      <w:proofErr w:type="spellEnd"/>
      <w:r w:rsidR="0011783C">
        <w:t xml:space="preserve"> </w:t>
      </w:r>
      <w:proofErr w:type="spellStart"/>
      <w:r w:rsidR="0011783C">
        <w:t>napravio</w:t>
      </w:r>
      <w:proofErr w:type="spellEnd"/>
    </w:p>
    <w:p w14:paraId="4FB255A5" w14:textId="77777777" w:rsidR="00053140" w:rsidRDefault="0023640B" w:rsidP="00A82760">
      <w:pPr>
        <w:rPr>
          <w:b/>
        </w:rPr>
      </w:pPr>
      <w:proofErr w:type="spellStart"/>
      <w:r>
        <w:t>Okruženje</w:t>
      </w:r>
      <w:proofErr w:type="spellEnd"/>
      <w:r>
        <w:t xml:space="preserve"> u </w:t>
      </w:r>
      <w:proofErr w:type="spellStart"/>
      <w:r>
        <w:t>kojem</w:t>
      </w:r>
      <w:proofErr w:type="spellEnd"/>
      <w:r>
        <w:t xml:space="preserve"> je </w:t>
      </w:r>
      <w:proofErr w:type="spellStart"/>
      <w:r>
        <w:t>projekat</w:t>
      </w:r>
      <w:proofErr w:type="spellEnd"/>
      <w:r>
        <w:t xml:space="preserve"> </w:t>
      </w:r>
      <w:proofErr w:type="spellStart"/>
      <w:r>
        <w:t>napravljen</w:t>
      </w:r>
      <w:proofErr w:type="spellEnd"/>
      <w:r w:rsidR="00073397">
        <w:t xml:space="preserve">: </w:t>
      </w:r>
      <w:r w:rsidR="00073397">
        <w:rPr>
          <w:b/>
        </w:rPr>
        <w:t>Visual Studio Code</w:t>
      </w:r>
    </w:p>
    <w:p w14:paraId="078C765C" w14:textId="77777777" w:rsidR="001D500F" w:rsidRDefault="001D500F" w:rsidP="001D500F">
      <w:pPr>
        <w:pStyle w:val="Heading2"/>
        <w:numPr>
          <w:ilvl w:val="0"/>
          <w:numId w:val="7"/>
        </w:numPr>
      </w:pPr>
      <w:bookmarkStart w:id="2" w:name="_Toc222925205"/>
      <w:proofErr w:type="spellStart"/>
      <w:r>
        <w:t>Funkcionalnosti</w:t>
      </w:r>
      <w:bookmarkEnd w:id="2"/>
      <w:proofErr w:type="spellEnd"/>
    </w:p>
    <w:p w14:paraId="152DC8BB" w14:textId="19B66C87" w:rsidR="001D500F" w:rsidRDefault="0006106B" w:rsidP="001D500F">
      <w:pPr>
        <w:pStyle w:val="Heading2"/>
        <w:rPr>
          <w:rFonts w:eastAsia="Calibri" w:cs="Calibri"/>
          <w:color w:val="000000"/>
          <w:sz w:val="24"/>
          <w:szCs w:val="22"/>
          <w:u w:val="none"/>
        </w:rPr>
      </w:pPr>
      <w:bookmarkStart w:id="3" w:name="_Toc222925206"/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Dinamički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ispis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proofErr w:type="gramStart"/>
      <w:r w:rsidRPr="0006106B">
        <w:rPr>
          <w:rFonts w:eastAsia="Calibri" w:cs="Calibri"/>
          <w:color w:val="000000"/>
          <w:sz w:val="24"/>
          <w:szCs w:val="22"/>
          <w:u w:val="none"/>
        </w:rPr>
        <w:t>menija.Na</w:t>
      </w:r>
      <w:proofErr w:type="spellEnd"/>
      <w:proofErr w:type="gram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manjim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rezolucijama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meni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nestaje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i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pojavljuje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se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dugme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klikom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na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njega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se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otvara</w:t>
      </w:r>
      <w:proofErr w:type="spellEnd"/>
      <w:r w:rsidRPr="0006106B">
        <w:rPr>
          <w:rFonts w:eastAsia="Calibri" w:cs="Calibri"/>
          <w:color w:val="000000"/>
          <w:sz w:val="24"/>
          <w:szCs w:val="22"/>
          <w:u w:val="none"/>
        </w:rPr>
        <w:t xml:space="preserve"> </w:t>
      </w:r>
      <w:proofErr w:type="spellStart"/>
      <w:r w:rsidRPr="0006106B">
        <w:rPr>
          <w:rFonts w:eastAsia="Calibri" w:cs="Calibri"/>
          <w:color w:val="000000"/>
          <w:sz w:val="24"/>
          <w:szCs w:val="22"/>
          <w:u w:val="none"/>
        </w:rPr>
        <w:t>meni</w:t>
      </w:r>
      <w:bookmarkEnd w:id="3"/>
      <w:proofErr w:type="spellEnd"/>
    </w:p>
    <w:p w14:paraId="492EDBD4" w14:textId="1D2D6B7B" w:rsidR="0006106B" w:rsidRDefault="0006106B" w:rsidP="0006106B">
      <w:proofErr w:type="spellStart"/>
      <w:r w:rsidRPr="0006106B">
        <w:t>Dinamički</w:t>
      </w:r>
      <w:proofErr w:type="spellEnd"/>
      <w:r w:rsidRPr="0006106B">
        <w:t xml:space="preserve"> </w:t>
      </w:r>
      <w:proofErr w:type="spellStart"/>
      <w:r w:rsidRPr="0006106B">
        <w:t>slajder</w:t>
      </w:r>
      <w:proofErr w:type="spellEnd"/>
      <w:r w:rsidRPr="0006106B">
        <w:t xml:space="preserve"> </w:t>
      </w:r>
      <w:proofErr w:type="spellStart"/>
      <w:r w:rsidRPr="0006106B">
        <w:t>sa</w:t>
      </w:r>
      <w:proofErr w:type="spellEnd"/>
      <w:r w:rsidRPr="0006106B">
        <w:t xml:space="preserve"> </w:t>
      </w:r>
      <w:proofErr w:type="spellStart"/>
      <w:r w:rsidRPr="0006106B">
        <w:t>slikama</w:t>
      </w:r>
      <w:proofErr w:type="spellEnd"/>
      <w:r w:rsidRPr="0006106B">
        <w:t xml:space="preserve"> </w:t>
      </w:r>
      <w:proofErr w:type="spellStart"/>
      <w:r w:rsidRPr="0006106B">
        <w:t>koje</w:t>
      </w:r>
      <w:proofErr w:type="spellEnd"/>
      <w:r w:rsidRPr="0006106B">
        <w:t xml:space="preserve"> se </w:t>
      </w:r>
      <w:proofErr w:type="spellStart"/>
      <w:r>
        <w:t>na</w:t>
      </w:r>
      <w:proofErr w:type="spellEnd"/>
      <w:r>
        <w:t xml:space="preserve"> 3</w:t>
      </w:r>
      <w:r w:rsidRPr="0006106B">
        <w:t xml:space="preserve"> </w:t>
      </w:r>
      <w:proofErr w:type="spellStart"/>
      <w:r w:rsidRPr="0006106B">
        <w:t>sekund</w:t>
      </w:r>
      <w:r>
        <w:t>e</w:t>
      </w:r>
      <w:proofErr w:type="spellEnd"/>
      <w:r w:rsidRPr="0006106B">
        <w:t xml:space="preserve"> same </w:t>
      </w:r>
      <w:proofErr w:type="spellStart"/>
      <w:r w:rsidRPr="0006106B">
        <w:t>menjaju</w:t>
      </w:r>
      <w:proofErr w:type="spellEnd"/>
    </w:p>
    <w:p w14:paraId="5DBF6968" w14:textId="5C5C8EB8" w:rsidR="0006106B" w:rsidRDefault="0006106B" w:rsidP="0006106B">
      <w:pPr>
        <w:rPr>
          <w:lang w:val="en-US"/>
        </w:rPr>
      </w:pPr>
      <w:proofErr w:type="spellStart"/>
      <w:r>
        <w:t>Dinamičko</w:t>
      </w:r>
      <w:proofErr w:type="spellEnd"/>
      <w:r>
        <w:t xml:space="preserve"> </w:t>
      </w:r>
      <w:proofErr w:type="spellStart"/>
      <w:r>
        <w:t>ispisivanje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firmi</w:t>
      </w:r>
      <w:proofErr w:type="spellEnd"/>
      <w:r>
        <w:t xml:space="preserve">,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r>
        <w:rPr>
          <w:lang w:val="en-US"/>
        </w:rPr>
        <w:t>“</w:t>
      </w:r>
      <w:r>
        <w:rPr>
          <w:lang w:val="sr-Latn-RS"/>
        </w:rPr>
        <w:t>pročitaj više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dodatno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proširuju</w:t>
      </w:r>
      <w:proofErr w:type="spellEnd"/>
      <w:r>
        <w:rPr>
          <w:lang w:val="en-US"/>
        </w:rPr>
        <w:t>.</w:t>
      </w:r>
    </w:p>
    <w:p w14:paraId="46EF27C2" w14:textId="4AEB556C" w:rsidR="0006106B" w:rsidRPr="0011783C" w:rsidRDefault="0011783C" w:rsidP="0006106B">
      <w:pPr>
        <w:rPr>
          <w:lang w:val="sr-Latn-RS"/>
        </w:rPr>
      </w:pPr>
      <w:r>
        <w:rPr>
          <w:lang w:val="en-US"/>
        </w:rPr>
        <w:t>Dinami</w:t>
      </w:r>
      <w:proofErr w:type="spellStart"/>
      <w:r>
        <w:rPr>
          <w:lang w:val="sr-Latn-RS"/>
        </w:rPr>
        <w:t>čki</w:t>
      </w:r>
      <w:proofErr w:type="spellEnd"/>
      <w:r>
        <w:rPr>
          <w:lang w:val="sr-Latn-RS"/>
        </w:rPr>
        <w:t xml:space="preserve"> prikaz usluga firme, kada se </w:t>
      </w:r>
      <w:proofErr w:type="spellStart"/>
      <w:r>
        <w:rPr>
          <w:lang w:val="sr-Latn-RS"/>
        </w:rPr>
        <w:t>misem</w:t>
      </w:r>
      <w:proofErr w:type="spellEnd"/>
      <w:r>
        <w:rPr>
          <w:lang w:val="sr-Latn-RS"/>
        </w:rPr>
        <w:t xml:space="preserve"> </w:t>
      </w:r>
      <w:proofErr w:type="spellStart"/>
      <w:r>
        <w:rPr>
          <w:lang w:val="sr-Latn-RS"/>
        </w:rPr>
        <w:t>predje</w:t>
      </w:r>
      <w:proofErr w:type="spellEnd"/>
      <w:r>
        <w:rPr>
          <w:lang w:val="sr-Latn-RS"/>
        </w:rPr>
        <w:t xml:space="preserve"> preko slike usluge pojavi se detaljan opis te usluge.</w:t>
      </w:r>
    </w:p>
    <w:p w14:paraId="591C8F46" w14:textId="3EE3334D" w:rsidR="00075BBC" w:rsidRPr="0006106B" w:rsidRDefault="00075BBC" w:rsidP="0006106B">
      <w:pPr>
        <w:rPr>
          <w:lang w:val="en-US"/>
        </w:rPr>
      </w:pP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broja</w:t>
      </w:r>
      <w:r w:rsidR="0011783C">
        <w:rPr>
          <w:lang w:val="en-US"/>
        </w:rPr>
        <w:t>č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ispisuje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firmi</w:t>
      </w:r>
      <w:proofErr w:type="spellEnd"/>
      <w:r>
        <w:rPr>
          <w:lang w:val="en-US"/>
        </w:rPr>
        <w:t>.</w:t>
      </w:r>
    </w:p>
    <w:p w14:paraId="03391402" w14:textId="4E46AD4F" w:rsidR="0006106B" w:rsidRPr="0006106B" w:rsidRDefault="0006106B" w:rsidP="0006106B">
      <w:proofErr w:type="spellStart"/>
      <w:r w:rsidRPr="0006106B">
        <w:t>Sva</w:t>
      </w:r>
      <w:proofErr w:type="spellEnd"/>
      <w:r w:rsidRPr="0006106B">
        <w:t xml:space="preserve"> </w:t>
      </w:r>
      <w:proofErr w:type="spellStart"/>
      <w:r w:rsidRPr="0006106B">
        <w:t>polja</w:t>
      </w:r>
      <w:proofErr w:type="spellEnd"/>
      <w:r w:rsidRPr="0006106B">
        <w:t xml:space="preserve"> u </w:t>
      </w:r>
      <w:proofErr w:type="spellStart"/>
      <w:r w:rsidRPr="0006106B">
        <w:t>kontakt</w:t>
      </w:r>
      <w:proofErr w:type="spellEnd"/>
      <w:r w:rsidRPr="0006106B">
        <w:t xml:space="preserve"> </w:t>
      </w:r>
      <w:proofErr w:type="spellStart"/>
      <w:r w:rsidRPr="0006106B">
        <w:t>formi</w:t>
      </w:r>
      <w:proofErr w:type="spellEnd"/>
      <w:r w:rsidRPr="0006106B">
        <w:t xml:space="preserve"> </w:t>
      </w:r>
      <w:proofErr w:type="spellStart"/>
      <w:r w:rsidRPr="0006106B">
        <w:t>su</w:t>
      </w:r>
      <w:proofErr w:type="spellEnd"/>
      <w:r w:rsidRPr="0006106B">
        <w:t xml:space="preserve"> </w:t>
      </w:r>
      <w:proofErr w:type="spellStart"/>
      <w:r w:rsidRPr="0006106B">
        <w:t>obavezna</w:t>
      </w:r>
      <w:proofErr w:type="spellEnd"/>
      <w:r w:rsidRPr="0006106B">
        <w:t xml:space="preserve">, </w:t>
      </w:r>
      <w:proofErr w:type="spellStart"/>
      <w:r w:rsidRPr="0006106B">
        <w:t>ukoliko</w:t>
      </w:r>
      <w:proofErr w:type="spellEnd"/>
      <w:r w:rsidRPr="0006106B">
        <w:t xml:space="preserve"> </w:t>
      </w:r>
      <w:proofErr w:type="spellStart"/>
      <w:r w:rsidRPr="0006106B">
        <w:t>nisu</w:t>
      </w:r>
      <w:proofErr w:type="spellEnd"/>
      <w:r w:rsidRPr="0006106B">
        <w:t xml:space="preserve"> </w:t>
      </w:r>
      <w:proofErr w:type="spellStart"/>
      <w:r w:rsidRPr="0006106B">
        <w:t>ispravno</w:t>
      </w:r>
      <w:proofErr w:type="spellEnd"/>
      <w:r w:rsidRPr="0006106B">
        <w:t xml:space="preserve"> </w:t>
      </w:r>
      <w:proofErr w:type="spellStart"/>
      <w:r w:rsidRPr="0006106B">
        <w:t>popunjena</w:t>
      </w:r>
      <w:proofErr w:type="spellEnd"/>
      <w:r w:rsidRPr="0006106B">
        <w:t xml:space="preserve"> </w:t>
      </w:r>
      <w:proofErr w:type="spellStart"/>
      <w:r w:rsidRPr="0006106B">
        <w:t>podaci</w:t>
      </w:r>
      <w:proofErr w:type="spellEnd"/>
      <w:r w:rsidRPr="0006106B">
        <w:t xml:space="preserve"> se ne </w:t>
      </w:r>
      <w:proofErr w:type="spellStart"/>
      <w:r w:rsidRPr="0006106B">
        <w:t>šalju</w:t>
      </w:r>
      <w:proofErr w:type="spellEnd"/>
      <w:r w:rsidRPr="0006106B">
        <w:t xml:space="preserve"> </w:t>
      </w:r>
      <w:proofErr w:type="spellStart"/>
      <w:r w:rsidRPr="0006106B">
        <w:t>dalje</w:t>
      </w:r>
      <w:proofErr w:type="spellEnd"/>
      <w:r w:rsidRPr="0006106B">
        <w:t>.</w:t>
      </w:r>
    </w:p>
    <w:p w14:paraId="187A6F33" w14:textId="77777777" w:rsidR="001D500F" w:rsidRPr="001D500F" w:rsidRDefault="001D500F" w:rsidP="001D500F"/>
    <w:p w14:paraId="2C08B306" w14:textId="77777777" w:rsidR="00053140" w:rsidRDefault="001D500F" w:rsidP="00A82760">
      <w:pPr>
        <w:pStyle w:val="Heading1"/>
      </w:pPr>
      <w:bookmarkStart w:id="4" w:name="_Toc222925207"/>
      <w:proofErr w:type="spellStart"/>
      <w:r>
        <w:t>Organizacija</w:t>
      </w:r>
      <w:bookmarkEnd w:id="4"/>
      <w:proofErr w:type="spellEnd"/>
    </w:p>
    <w:p w14:paraId="64C8A932" w14:textId="77777777" w:rsidR="001D500F" w:rsidRDefault="001D500F" w:rsidP="00921953">
      <w:pPr>
        <w:pStyle w:val="Heading2"/>
        <w:numPr>
          <w:ilvl w:val="0"/>
          <w:numId w:val="7"/>
        </w:numPr>
      </w:pPr>
      <w:bookmarkStart w:id="5" w:name="_Toc222925208"/>
      <w:proofErr w:type="spellStart"/>
      <w:r>
        <w:t>Organizaciona</w:t>
      </w:r>
      <w:proofErr w:type="spellEnd"/>
      <w:r>
        <w:t xml:space="preserve"> </w:t>
      </w:r>
      <w:proofErr w:type="spellStart"/>
      <w:r>
        <w:t>šema</w:t>
      </w:r>
      <w:bookmarkEnd w:id="5"/>
      <w:proofErr w:type="spellEnd"/>
    </w:p>
    <w:p w14:paraId="010FCFF7" w14:textId="43154BE1" w:rsidR="00921953" w:rsidRPr="00921953" w:rsidRDefault="0011783C" w:rsidP="00921953">
      <w:r>
        <w:t>Index.html</w:t>
      </w:r>
    </w:p>
    <w:p w14:paraId="56A9E051" w14:textId="77777777" w:rsidR="001D500F" w:rsidRDefault="001D500F" w:rsidP="001D500F">
      <w:pPr>
        <w:pStyle w:val="Heading2"/>
        <w:numPr>
          <w:ilvl w:val="0"/>
          <w:numId w:val="7"/>
        </w:numPr>
      </w:pPr>
      <w:bookmarkStart w:id="6" w:name="_Toc222925209"/>
      <w:r>
        <w:t xml:space="preserve">Mapa </w:t>
      </w:r>
      <w:proofErr w:type="spellStart"/>
      <w:r>
        <w:t>sajta</w:t>
      </w:r>
      <w:bookmarkEnd w:id="6"/>
      <w:proofErr w:type="spellEnd"/>
    </w:p>
    <w:p w14:paraId="4E0F55FF" w14:textId="77777777" w:rsidR="001D500F" w:rsidRDefault="001D500F" w:rsidP="00BC1FA4"/>
    <w:p w14:paraId="3DF123C7" w14:textId="77777777" w:rsidR="00BC1FA4" w:rsidRDefault="00BC1FA4" w:rsidP="00BC1FA4"/>
    <w:p w14:paraId="3D630362" w14:textId="77777777" w:rsidR="001D500F" w:rsidRDefault="001D500F" w:rsidP="001D500F">
      <w:pPr>
        <w:pStyle w:val="Heading2"/>
        <w:numPr>
          <w:ilvl w:val="0"/>
          <w:numId w:val="7"/>
        </w:numPr>
      </w:pPr>
      <w:bookmarkStart w:id="7" w:name="_Toc222925210"/>
      <w:r>
        <w:lastRenderedPageBreak/>
        <w:t xml:space="preserve">Slike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opisi</w:t>
      </w:r>
      <w:proofErr w:type="spellEnd"/>
      <w:r>
        <w:t xml:space="preserve"> </w:t>
      </w:r>
      <w:proofErr w:type="spellStart"/>
      <w:r>
        <w:t>funkcionalnosti</w:t>
      </w:r>
      <w:bookmarkEnd w:id="7"/>
      <w:proofErr w:type="spellEnd"/>
      <w:r>
        <w:t xml:space="preserve"> </w:t>
      </w:r>
    </w:p>
    <w:p w14:paraId="26F178F9" w14:textId="2CFAB214" w:rsidR="00BC1FA4" w:rsidRDefault="00BC1FA4" w:rsidP="00BC1FA4">
      <w:r w:rsidRPr="00BC1FA4">
        <w:t xml:space="preserve">Po </w:t>
      </w:r>
      <w:proofErr w:type="spellStart"/>
      <w:r w:rsidRPr="00BC1FA4">
        <w:t>učitavnju</w:t>
      </w:r>
      <w:proofErr w:type="spellEnd"/>
      <w:r w:rsidRPr="00BC1FA4">
        <w:t xml:space="preserve"> </w:t>
      </w:r>
      <w:proofErr w:type="spellStart"/>
      <w:r w:rsidRPr="00BC1FA4">
        <w:t>stranice</w:t>
      </w:r>
      <w:proofErr w:type="spellEnd"/>
      <w:r w:rsidRPr="00BC1FA4">
        <w:t xml:space="preserve"> </w:t>
      </w:r>
      <w:proofErr w:type="spellStart"/>
      <w:r w:rsidRPr="00BC1FA4">
        <w:t>korisnik</w:t>
      </w:r>
      <w:proofErr w:type="spellEnd"/>
      <w:r w:rsidRPr="00BC1FA4">
        <w:t xml:space="preserve"> </w:t>
      </w:r>
      <w:proofErr w:type="spellStart"/>
      <w:r w:rsidRPr="00BC1FA4">
        <w:t>vidi</w:t>
      </w:r>
      <w:proofErr w:type="spellEnd"/>
      <w:r w:rsidRPr="00BC1FA4">
        <w:t xml:space="preserve"> </w:t>
      </w:r>
      <w:proofErr w:type="spellStart"/>
      <w:r w:rsidRPr="00BC1FA4">
        <w:t>dinamčki</w:t>
      </w:r>
      <w:proofErr w:type="spellEnd"/>
      <w:r w:rsidRPr="00BC1FA4">
        <w:t xml:space="preserve"> header </w:t>
      </w:r>
      <w:proofErr w:type="spellStart"/>
      <w:r w:rsidRPr="00BC1FA4">
        <w:t>i</w:t>
      </w:r>
      <w:proofErr w:type="spellEnd"/>
      <w:r w:rsidRPr="00BC1FA4">
        <w:t xml:space="preserve"> </w:t>
      </w:r>
      <w:r>
        <w:t>slider</w:t>
      </w:r>
      <w:r w:rsidRPr="00BC1FA4">
        <w:t xml:space="preserve"> </w:t>
      </w:r>
      <w:proofErr w:type="spellStart"/>
      <w:r w:rsidRPr="00BC1FA4">
        <w:t>sa</w:t>
      </w:r>
      <w:proofErr w:type="spellEnd"/>
      <w:r w:rsidRPr="00BC1FA4">
        <w:t xml:space="preserve"> </w:t>
      </w:r>
      <w:proofErr w:type="spellStart"/>
      <w:r w:rsidRPr="00BC1FA4">
        <w:t>pokretnim</w:t>
      </w:r>
      <w:proofErr w:type="spellEnd"/>
      <w:r w:rsidRPr="00BC1FA4">
        <w:t xml:space="preserve"> </w:t>
      </w:r>
      <w:proofErr w:type="spellStart"/>
      <w:r w:rsidRPr="00BC1FA4">
        <w:t>slikama</w:t>
      </w:r>
      <w:proofErr w:type="spellEnd"/>
      <w:r>
        <w:t xml:space="preserve">. </w:t>
      </w:r>
      <w:proofErr w:type="spellStart"/>
      <w:r w:rsidRPr="00BC1FA4">
        <w:t>Imamo</w:t>
      </w:r>
      <w:proofErr w:type="spellEnd"/>
      <w:r w:rsidRPr="00BC1FA4">
        <w:t xml:space="preserve"> </w:t>
      </w:r>
      <w:proofErr w:type="spellStart"/>
      <w:r w:rsidRPr="00BC1FA4">
        <w:t>meni</w:t>
      </w:r>
      <w:proofErr w:type="spellEnd"/>
      <w:r w:rsidRPr="00BC1FA4">
        <w:t xml:space="preserve"> koji je </w:t>
      </w:r>
      <w:proofErr w:type="spellStart"/>
      <w:r w:rsidRPr="00BC1FA4">
        <w:t>dinamički</w:t>
      </w:r>
      <w:proofErr w:type="spellEnd"/>
      <w:r w:rsidRPr="00BC1FA4">
        <w:t xml:space="preserve"> </w:t>
      </w:r>
      <w:proofErr w:type="spellStart"/>
      <w:r w:rsidRPr="00BC1FA4">
        <w:t>ispisan</w:t>
      </w:r>
      <w:proofErr w:type="spellEnd"/>
      <w:r w:rsidRPr="00BC1FA4">
        <w:t xml:space="preserve">, </w:t>
      </w:r>
      <w:proofErr w:type="spellStart"/>
      <w:r w:rsidRPr="00BC1FA4">
        <w:t>sa</w:t>
      </w:r>
      <w:proofErr w:type="spellEnd"/>
      <w:r w:rsidRPr="00BC1FA4">
        <w:t xml:space="preserve"> </w:t>
      </w:r>
      <w:proofErr w:type="spellStart"/>
      <w:r w:rsidRPr="00BC1FA4">
        <w:t>leve</w:t>
      </w:r>
      <w:proofErr w:type="spellEnd"/>
      <w:r w:rsidRPr="00BC1FA4">
        <w:t xml:space="preserve"> </w:t>
      </w:r>
      <w:proofErr w:type="spellStart"/>
      <w:r w:rsidRPr="00BC1FA4">
        <w:t>strane</w:t>
      </w:r>
      <w:proofErr w:type="spellEnd"/>
      <w:r w:rsidRPr="00BC1FA4">
        <w:t xml:space="preserve"> je logo, </w:t>
      </w:r>
      <w:proofErr w:type="spellStart"/>
      <w:r w:rsidRPr="00BC1FA4">
        <w:t>sa</w:t>
      </w:r>
      <w:proofErr w:type="spellEnd"/>
      <w:r w:rsidRPr="00BC1FA4">
        <w:t xml:space="preserve"> </w:t>
      </w:r>
      <w:proofErr w:type="spellStart"/>
      <w:r w:rsidRPr="00BC1FA4">
        <w:t>desne</w:t>
      </w:r>
      <w:proofErr w:type="spellEnd"/>
      <w:r w:rsidRPr="00BC1FA4">
        <w:t xml:space="preserve"> </w:t>
      </w:r>
      <w:proofErr w:type="spellStart"/>
      <w:proofErr w:type="gramStart"/>
      <w:r w:rsidRPr="00BC1FA4">
        <w:t>meni.Logo</w:t>
      </w:r>
      <w:proofErr w:type="spellEnd"/>
      <w:proofErr w:type="gramEnd"/>
      <w:r w:rsidRPr="00BC1FA4">
        <w:t xml:space="preserve"> </w:t>
      </w:r>
      <w:proofErr w:type="spellStart"/>
      <w:r w:rsidRPr="00BC1FA4">
        <w:t>vodi</w:t>
      </w:r>
      <w:proofErr w:type="spellEnd"/>
      <w:r w:rsidRPr="00BC1FA4">
        <w:t xml:space="preserve"> </w:t>
      </w:r>
      <w:proofErr w:type="spellStart"/>
      <w:r w:rsidRPr="00BC1FA4">
        <w:t>na</w:t>
      </w:r>
      <w:proofErr w:type="spellEnd"/>
      <w:r w:rsidRPr="00BC1FA4">
        <w:t xml:space="preserve"> </w:t>
      </w:r>
      <w:proofErr w:type="spellStart"/>
      <w:r w:rsidRPr="00BC1FA4">
        <w:t>pocetnu</w:t>
      </w:r>
      <w:proofErr w:type="spellEnd"/>
      <w:r w:rsidRPr="00BC1FA4">
        <w:t xml:space="preserve"> </w:t>
      </w:r>
      <w:proofErr w:type="spellStart"/>
      <w:proofErr w:type="gramStart"/>
      <w:r w:rsidRPr="00BC1FA4">
        <w:t>stranicu.Kada</w:t>
      </w:r>
      <w:proofErr w:type="spellEnd"/>
      <w:proofErr w:type="gramEnd"/>
      <w:r w:rsidRPr="00BC1FA4">
        <w:t xml:space="preserve"> </w:t>
      </w:r>
      <w:proofErr w:type="spellStart"/>
      <w:r w:rsidRPr="00BC1FA4">
        <w:t>smanjimo</w:t>
      </w:r>
      <w:proofErr w:type="spellEnd"/>
      <w:r w:rsidRPr="00BC1FA4">
        <w:t xml:space="preserve"> </w:t>
      </w:r>
      <w:proofErr w:type="spellStart"/>
      <w:r w:rsidRPr="00BC1FA4">
        <w:t>širinu</w:t>
      </w:r>
      <w:proofErr w:type="spellEnd"/>
      <w:r w:rsidRPr="00BC1FA4">
        <w:t xml:space="preserve"> </w:t>
      </w:r>
      <w:proofErr w:type="spellStart"/>
      <w:r w:rsidRPr="00BC1FA4">
        <w:t>pojavljuje</w:t>
      </w:r>
      <w:proofErr w:type="spellEnd"/>
      <w:r w:rsidRPr="00BC1FA4">
        <w:t xml:space="preserve"> se </w:t>
      </w:r>
      <w:proofErr w:type="spellStart"/>
      <w:r w:rsidRPr="00BC1FA4">
        <w:t>dugme</w:t>
      </w:r>
      <w:proofErr w:type="spellEnd"/>
      <w:r w:rsidRPr="00BC1FA4">
        <w:t xml:space="preserve"> </w:t>
      </w:r>
      <w:proofErr w:type="spellStart"/>
      <w:r w:rsidRPr="00BC1FA4">
        <w:t>klikom</w:t>
      </w:r>
      <w:proofErr w:type="spellEnd"/>
      <w:r w:rsidRPr="00BC1FA4">
        <w:t xml:space="preserve"> </w:t>
      </w:r>
      <w:proofErr w:type="spellStart"/>
      <w:r w:rsidRPr="00BC1FA4">
        <w:t>na</w:t>
      </w:r>
      <w:proofErr w:type="spellEnd"/>
      <w:r w:rsidRPr="00BC1FA4">
        <w:t xml:space="preserve"> </w:t>
      </w:r>
      <w:proofErr w:type="spellStart"/>
      <w:r w:rsidRPr="00BC1FA4">
        <w:t>njega</w:t>
      </w:r>
      <w:proofErr w:type="spellEnd"/>
      <w:r w:rsidRPr="00BC1FA4">
        <w:t xml:space="preserve"> </w:t>
      </w:r>
      <w:proofErr w:type="spellStart"/>
      <w:r w:rsidRPr="00BC1FA4">
        <w:t>izlazi</w:t>
      </w:r>
      <w:proofErr w:type="spellEnd"/>
      <w:r w:rsidRPr="00BC1FA4">
        <w:t xml:space="preserve"> </w:t>
      </w:r>
      <w:proofErr w:type="spellStart"/>
      <w:r w:rsidRPr="00BC1FA4">
        <w:t>meni</w:t>
      </w:r>
      <w:proofErr w:type="spellEnd"/>
      <w:r w:rsidRPr="00BC1FA4">
        <w:t>.</w:t>
      </w:r>
      <w:r>
        <w:t xml:space="preserve"> </w:t>
      </w:r>
      <w:proofErr w:type="spellStart"/>
      <w:r w:rsidRPr="00BC1FA4">
        <w:t>Ispod</w:t>
      </w:r>
      <w:proofErr w:type="spellEnd"/>
      <w:r w:rsidRPr="00BC1FA4">
        <w:t xml:space="preserve"> </w:t>
      </w:r>
      <w:proofErr w:type="spellStart"/>
      <w:r w:rsidRPr="00BC1FA4">
        <w:t>menija</w:t>
      </w:r>
      <w:proofErr w:type="spellEnd"/>
      <w:r w:rsidRPr="00BC1FA4">
        <w:t xml:space="preserve"> se </w:t>
      </w:r>
      <w:proofErr w:type="spellStart"/>
      <w:r w:rsidRPr="00BC1FA4">
        <w:t>nalazi</w:t>
      </w:r>
      <w:proofErr w:type="spellEnd"/>
      <w:r w:rsidRPr="00BC1FA4">
        <w:t xml:space="preserve"> </w:t>
      </w:r>
      <w:r>
        <w:t xml:space="preserve">se slider </w:t>
      </w:r>
      <w:proofErr w:type="spellStart"/>
      <w:r w:rsidRPr="00BC1FA4">
        <w:t>gde</w:t>
      </w:r>
      <w:proofErr w:type="spellEnd"/>
      <w:r w:rsidRPr="00BC1FA4">
        <w:t xml:space="preserve"> </w:t>
      </w:r>
      <w:r>
        <w:t>se</w:t>
      </w:r>
      <w:r w:rsidRPr="00BC1FA4">
        <w:t xml:space="preserve"> </w:t>
      </w:r>
      <w:proofErr w:type="spellStart"/>
      <w:r w:rsidRPr="00BC1FA4">
        <w:t>učita</w:t>
      </w:r>
      <w:r>
        <w:t>vaju</w:t>
      </w:r>
      <w:proofErr w:type="spellEnd"/>
      <w:r w:rsidRPr="00BC1FA4">
        <w:t xml:space="preserve"> </w:t>
      </w:r>
      <w:proofErr w:type="spellStart"/>
      <w:r w:rsidRPr="00BC1FA4">
        <w:t>pozadinsk</w:t>
      </w:r>
      <w:r>
        <w:t>e</w:t>
      </w:r>
      <w:proofErr w:type="spellEnd"/>
      <w:r>
        <w:t xml:space="preserve"> </w:t>
      </w:r>
      <w:proofErr w:type="spellStart"/>
      <w:r w:rsidRPr="00BC1FA4">
        <w:t>slik</w:t>
      </w:r>
      <w:r>
        <w:t>e</w:t>
      </w:r>
      <w:proofErr w:type="spellEnd"/>
      <w:r>
        <w:t>.</w:t>
      </w:r>
    </w:p>
    <w:p w14:paraId="4E669EAC" w14:textId="3AF009CC" w:rsidR="00BC1FA4" w:rsidRPr="00BC1FA4" w:rsidRDefault="00BC1FA4" w:rsidP="00BC1FA4">
      <w:r>
        <w:rPr>
          <w:noProof/>
        </w:rPr>
        <w:drawing>
          <wp:inline distT="0" distB="0" distL="0" distR="0" wp14:anchorId="25B4AC88" wp14:editId="5A44A9AF">
            <wp:extent cx="5943600" cy="2880360"/>
            <wp:effectExtent l="0" t="0" r="0" b="0"/>
            <wp:docPr id="82570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03874" name=""/>
                    <pic:cNvPicPr/>
                  </pic:nvPicPr>
                  <pic:blipFill rotWithShape="1">
                    <a:blip r:embed="rId9"/>
                    <a:srcRect t="9572" b="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5A816" w14:textId="77777777" w:rsidR="001D500F" w:rsidRDefault="001D500F" w:rsidP="001D500F"/>
    <w:p w14:paraId="7E7F1205" w14:textId="6DBE9C76" w:rsidR="00BC1FA4" w:rsidRDefault="00BC1FA4" w:rsidP="001D500F">
      <w:r>
        <w:t xml:space="preserve">            </w:t>
      </w:r>
      <w:r w:rsidR="00A16FD4">
        <w:rPr>
          <w:noProof/>
        </w:rPr>
        <w:drawing>
          <wp:inline distT="0" distB="0" distL="0" distR="0" wp14:anchorId="44854CD5" wp14:editId="505CB151">
            <wp:extent cx="2727960" cy="2430780"/>
            <wp:effectExtent l="0" t="0" r="0" b="7620"/>
            <wp:docPr id="110690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04412" name=""/>
                    <pic:cNvPicPr/>
                  </pic:nvPicPr>
                  <pic:blipFill rotWithShape="1">
                    <a:blip r:embed="rId10"/>
                    <a:srcRect l="10641" t="14131" r="43461" b="13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</w:t>
      </w:r>
    </w:p>
    <w:p w14:paraId="40047AAD" w14:textId="77777777" w:rsidR="00A16FD4" w:rsidRDefault="00A16FD4" w:rsidP="001D500F"/>
    <w:p w14:paraId="440ADF89" w14:textId="77777777" w:rsidR="00A16FD4" w:rsidRDefault="00A16FD4" w:rsidP="001D500F"/>
    <w:p w14:paraId="3E2CEDF9" w14:textId="77777777" w:rsidR="00A16FD4" w:rsidRDefault="00A16FD4" w:rsidP="001D500F"/>
    <w:p w14:paraId="5FE0D786" w14:textId="128E90ED" w:rsidR="00A16FD4" w:rsidRDefault="00A16FD4" w:rsidP="001D500F">
      <w:proofErr w:type="spellStart"/>
      <w:r>
        <w:lastRenderedPageBreak/>
        <w:t>Zatimi</w:t>
      </w:r>
      <w:proofErr w:type="spellEnd"/>
      <w:r>
        <w:t xml:space="preserve"> mamo </w:t>
      </w:r>
      <w:proofErr w:type="spellStart"/>
      <w:r>
        <w:t>medjublok</w:t>
      </w:r>
      <w:proofErr w:type="spellEnd"/>
      <w:r>
        <w:t xml:space="preserve"> koji </w:t>
      </w:r>
      <w:proofErr w:type="spellStart"/>
      <w:r>
        <w:t>sadrzi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sliku</w:t>
      </w:r>
      <w:proofErr w:type="spellEnd"/>
      <w:r>
        <w:t xml:space="preserve"> I </w:t>
      </w:r>
      <w:proofErr w:type="spellStart"/>
      <w:r>
        <w:t>dinamicki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firmi</w:t>
      </w:r>
      <w:proofErr w:type="spellEnd"/>
      <w:r>
        <w:t xml:space="preserve">, </w:t>
      </w:r>
      <w:proofErr w:type="spellStart"/>
      <w:r>
        <w:t>koje</w:t>
      </w:r>
      <w:proofErr w:type="spellEnd"/>
      <w:r>
        <w:t xml:space="preserve"> se </w:t>
      </w:r>
      <w:proofErr w:type="spellStart"/>
      <w:r>
        <w:t>dodatno</w:t>
      </w:r>
      <w:proofErr w:type="spellEnd"/>
      <w:r>
        <w:t xml:space="preserve"> </w:t>
      </w:r>
      <w:proofErr w:type="spellStart"/>
      <w:r>
        <w:t>prikazuju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taster “</w:t>
      </w:r>
      <w:proofErr w:type="spellStart"/>
      <w:r>
        <w:t>Pročitaj</w:t>
      </w:r>
      <w:proofErr w:type="spellEnd"/>
      <w:r>
        <w:t xml:space="preserve"> </w:t>
      </w:r>
      <w:proofErr w:type="spellStart"/>
      <w:r>
        <w:t>više</w:t>
      </w:r>
      <w:proofErr w:type="spellEnd"/>
      <w:r>
        <w:t>”.</w:t>
      </w:r>
    </w:p>
    <w:p w14:paraId="3FAF768E" w14:textId="2B2FC5FA" w:rsidR="00A16FD4" w:rsidRDefault="00A16FD4" w:rsidP="001D500F">
      <w:r w:rsidRPr="00A16FD4">
        <w:rPr>
          <w:noProof/>
        </w:rPr>
        <w:drawing>
          <wp:inline distT="0" distB="0" distL="0" distR="0" wp14:anchorId="62CAD7FE" wp14:editId="3B5F32D7">
            <wp:extent cx="5943600" cy="2834640"/>
            <wp:effectExtent l="0" t="0" r="0" b="3810"/>
            <wp:docPr id="162469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91994" name=""/>
                    <pic:cNvPicPr/>
                  </pic:nvPicPr>
                  <pic:blipFill rotWithShape="1">
                    <a:blip r:embed="rId11"/>
                    <a:srcRect t="9801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48E27" w14:textId="77777777" w:rsidR="00A16FD4" w:rsidRDefault="00A16FD4" w:rsidP="001D500F"/>
    <w:p w14:paraId="664CA52F" w14:textId="55E1B609" w:rsidR="00BC1FA4" w:rsidRDefault="00A16FD4" w:rsidP="001D500F">
      <w:r w:rsidRPr="00A16FD4">
        <w:rPr>
          <w:noProof/>
        </w:rPr>
        <w:drawing>
          <wp:inline distT="0" distB="0" distL="0" distR="0" wp14:anchorId="4F116A95" wp14:editId="5A426933">
            <wp:extent cx="5943600" cy="2781300"/>
            <wp:effectExtent l="0" t="0" r="0" b="0"/>
            <wp:docPr id="15040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91722" name=""/>
                    <pic:cNvPicPr/>
                  </pic:nvPicPr>
                  <pic:blipFill rotWithShape="1">
                    <a:blip r:embed="rId12"/>
                    <a:srcRect t="10028" b="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96836" w14:textId="058B1F72" w:rsidR="00BC1FA4" w:rsidRDefault="00BC1FA4" w:rsidP="001D500F"/>
    <w:p w14:paraId="523E0243" w14:textId="77777777" w:rsidR="00A16FD4" w:rsidRDefault="00A16FD4" w:rsidP="001D500F"/>
    <w:p w14:paraId="60D3B64F" w14:textId="77777777" w:rsidR="00A16FD4" w:rsidRDefault="00A16FD4" w:rsidP="001D500F"/>
    <w:p w14:paraId="3BC88AAF" w14:textId="77777777" w:rsidR="00A16FD4" w:rsidRDefault="00A16FD4" w:rsidP="001D500F"/>
    <w:p w14:paraId="380705BC" w14:textId="77777777" w:rsidR="00A16FD4" w:rsidRDefault="00A16FD4" w:rsidP="001D500F"/>
    <w:p w14:paraId="094DD6FC" w14:textId="31DF0DB4" w:rsidR="00BC1FA4" w:rsidRDefault="00A16FD4" w:rsidP="001D500F">
      <w:proofErr w:type="spellStart"/>
      <w:r>
        <w:lastRenderedPageBreak/>
        <w:t>Zatim</w:t>
      </w:r>
      <w:proofErr w:type="spellEnd"/>
      <w:r>
        <w:t xml:space="preserve"> </w:t>
      </w:r>
      <w:proofErr w:type="spellStart"/>
      <w:r>
        <w:t>sledi</w:t>
      </w:r>
      <w:proofErr w:type="spellEnd"/>
      <w:r>
        <w:t xml:space="preserve"> deo </w:t>
      </w:r>
      <w:proofErr w:type="spellStart"/>
      <w:r>
        <w:t>sa</w:t>
      </w:r>
      <w:proofErr w:type="spellEnd"/>
      <w:r>
        <w:t xml:space="preserve"> </w:t>
      </w:r>
      <w:proofErr w:type="spellStart"/>
      <w:r>
        <w:t>uslugama</w:t>
      </w:r>
      <w:proofErr w:type="spellEnd"/>
      <w:r>
        <w:t xml:space="preserve">, u </w:t>
      </w:r>
      <w:proofErr w:type="spellStart"/>
      <w:r>
        <w:t>kome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korisniku</w:t>
      </w:r>
      <w:proofErr w:type="spellEnd"/>
      <w:r>
        <w:t xml:space="preserve"> </w:t>
      </w:r>
      <w:proofErr w:type="spellStart"/>
      <w:r>
        <w:t>izložene</w:t>
      </w:r>
      <w:proofErr w:type="spellEnd"/>
      <w:r>
        <w:t xml:space="preserve"> </w:t>
      </w:r>
      <w:proofErr w:type="spellStart"/>
      <w:r>
        <w:t>usluge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firma</w:t>
      </w:r>
      <w:proofErr w:type="spellEnd"/>
      <w:r>
        <w:t xml:space="preserve"> </w:t>
      </w:r>
      <w:proofErr w:type="spellStart"/>
      <w:r>
        <w:t>nudi</w:t>
      </w:r>
      <w:proofErr w:type="spellEnd"/>
      <w:r>
        <w:t xml:space="preserve">, </w:t>
      </w:r>
      <w:proofErr w:type="spellStart"/>
      <w:r>
        <w:t>prelaskom</w:t>
      </w:r>
      <w:proofErr w:type="spellEnd"/>
      <w:r>
        <w:t xml:space="preserve"> </w:t>
      </w:r>
      <w:proofErr w:type="spellStart"/>
      <w:r>
        <w:t>miša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usluge</w:t>
      </w:r>
      <w:proofErr w:type="spellEnd"/>
      <w:r>
        <w:t xml:space="preserve">, </w:t>
      </w:r>
      <w:proofErr w:type="spellStart"/>
      <w:r>
        <w:t>prikazuje</w:t>
      </w:r>
      <w:proofErr w:type="spellEnd"/>
      <w:r>
        <w:t xml:space="preserve"> se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dodatni</w:t>
      </w:r>
      <w:proofErr w:type="spellEnd"/>
      <w:r>
        <w:t xml:space="preserve">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usluge</w:t>
      </w:r>
      <w:proofErr w:type="spellEnd"/>
      <w:r>
        <w:t>.</w:t>
      </w:r>
    </w:p>
    <w:p w14:paraId="659FF2E3" w14:textId="77777777" w:rsidR="00A16FD4" w:rsidRDefault="00A16FD4" w:rsidP="001D500F"/>
    <w:p w14:paraId="5E6928F9" w14:textId="398E9CEA" w:rsidR="00A16FD4" w:rsidRDefault="00A16FD4" w:rsidP="001D500F">
      <w:r w:rsidRPr="00A16FD4">
        <w:rPr>
          <w:noProof/>
        </w:rPr>
        <w:drawing>
          <wp:inline distT="0" distB="0" distL="0" distR="0" wp14:anchorId="2F269E44" wp14:editId="207227E5">
            <wp:extent cx="5943600" cy="2804160"/>
            <wp:effectExtent l="0" t="0" r="0" b="0"/>
            <wp:docPr id="100224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48655" name=""/>
                    <pic:cNvPicPr/>
                  </pic:nvPicPr>
                  <pic:blipFill rotWithShape="1">
                    <a:blip r:embed="rId13"/>
                    <a:srcRect t="9573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FFCB7" w14:textId="77777777" w:rsidR="00A16FD4" w:rsidRDefault="00A16FD4" w:rsidP="001D500F"/>
    <w:p w14:paraId="146AD7BB" w14:textId="1F956064" w:rsidR="00A16FD4" w:rsidRDefault="00A16FD4" w:rsidP="001D500F">
      <w:proofErr w:type="spellStart"/>
      <w:r>
        <w:t>Zatim</w:t>
      </w:r>
      <w:proofErr w:type="spellEnd"/>
      <w:r>
        <w:t xml:space="preserve"> </w:t>
      </w:r>
      <w:proofErr w:type="spellStart"/>
      <w:r>
        <w:t>sledi</w:t>
      </w:r>
      <w:proofErr w:type="spellEnd"/>
      <w:r>
        <w:t xml:space="preserve"> </w:t>
      </w:r>
      <w:proofErr w:type="spellStart"/>
      <w:r>
        <w:t>dinamički</w:t>
      </w:r>
      <w:proofErr w:type="spellEnd"/>
      <w:r>
        <w:t xml:space="preserve"> </w:t>
      </w:r>
      <w:proofErr w:type="spellStart"/>
      <w:r>
        <w:t>projač</w:t>
      </w:r>
      <w:proofErr w:type="spellEnd"/>
      <w:r>
        <w:t xml:space="preserve">, koji </w:t>
      </w:r>
      <w:proofErr w:type="spellStart"/>
      <w:r>
        <w:t>nam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o </w:t>
      </w:r>
      <w:proofErr w:type="spellStart"/>
      <w:r>
        <w:t>firmi</w:t>
      </w:r>
      <w:proofErr w:type="spellEnd"/>
      <w:r>
        <w:t>.</w:t>
      </w:r>
    </w:p>
    <w:p w14:paraId="488CD345" w14:textId="77777777" w:rsidR="00A16FD4" w:rsidRDefault="00A16FD4" w:rsidP="001D500F"/>
    <w:p w14:paraId="3E9ED642" w14:textId="0468500D" w:rsidR="00A16FD4" w:rsidRDefault="00A16FD4" w:rsidP="001D500F">
      <w:r w:rsidRPr="00A16FD4">
        <w:rPr>
          <w:noProof/>
        </w:rPr>
        <w:drawing>
          <wp:inline distT="0" distB="0" distL="0" distR="0" wp14:anchorId="30D3C410" wp14:editId="59DE418B">
            <wp:extent cx="5943600" cy="2743200"/>
            <wp:effectExtent l="0" t="0" r="0" b="0"/>
            <wp:docPr id="54157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78516" name=""/>
                    <pic:cNvPicPr/>
                  </pic:nvPicPr>
                  <pic:blipFill rotWithShape="1">
                    <a:blip r:embed="rId14"/>
                    <a:srcRect t="10029" b="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25FAF" w14:textId="77777777" w:rsidR="00A16FD4" w:rsidRDefault="00A16FD4" w:rsidP="001D500F"/>
    <w:p w14:paraId="44EC2491" w14:textId="77777777" w:rsidR="00A16FD4" w:rsidRDefault="00A16FD4" w:rsidP="001D500F"/>
    <w:p w14:paraId="6A8D4BA3" w14:textId="77777777" w:rsidR="00A16FD4" w:rsidRDefault="00A16FD4" w:rsidP="001D500F"/>
    <w:p w14:paraId="5A8F320E" w14:textId="3243B541" w:rsidR="00A16FD4" w:rsidRDefault="00A16FD4" w:rsidP="001D500F">
      <w:proofErr w:type="spellStart"/>
      <w:r>
        <w:lastRenderedPageBreak/>
        <w:t>Naredni</w:t>
      </w:r>
      <w:proofErr w:type="spellEnd"/>
      <w:r>
        <w:t xml:space="preserve"> deo je </w:t>
      </w:r>
      <w:proofErr w:type="spellStart"/>
      <w:r>
        <w:t>galerija</w:t>
      </w:r>
      <w:proofErr w:type="spellEnd"/>
    </w:p>
    <w:p w14:paraId="68EF880C" w14:textId="286B1D73" w:rsidR="00A16FD4" w:rsidRDefault="00A16FD4" w:rsidP="001D500F">
      <w:r>
        <w:rPr>
          <w:noProof/>
        </w:rPr>
        <w:drawing>
          <wp:inline distT="0" distB="0" distL="0" distR="0" wp14:anchorId="30557AE0" wp14:editId="48EF6E3B">
            <wp:extent cx="5943600" cy="2842260"/>
            <wp:effectExtent l="0" t="0" r="0" b="0"/>
            <wp:docPr id="208824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45903" name=""/>
                    <pic:cNvPicPr/>
                  </pic:nvPicPr>
                  <pic:blipFill rotWithShape="1">
                    <a:blip r:embed="rId15"/>
                    <a:srcRect t="9572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E8A5" w14:textId="77777777" w:rsidR="00A16FD4" w:rsidRDefault="00A16FD4" w:rsidP="001D500F"/>
    <w:p w14:paraId="40A13D6D" w14:textId="0C59F788" w:rsidR="00A16FD4" w:rsidRDefault="00A16FD4" w:rsidP="001D500F">
      <w:r>
        <w:t xml:space="preserve">Pa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među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dinamičkim</w:t>
      </w:r>
      <w:proofErr w:type="spellEnd"/>
      <w:r>
        <w:t xml:space="preserve"> </w:t>
      </w:r>
      <w:proofErr w:type="spellStart"/>
      <w:r>
        <w:t>prikazom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>:</w:t>
      </w:r>
    </w:p>
    <w:p w14:paraId="53EC31F2" w14:textId="77777777" w:rsidR="006E5C7A" w:rsidRDefault="006E5C7A" w:rsidP="001D500F"/>
    <w:p w14:paraId="464B6139" w14:textId="246864B5" w:rsidR="00A16FD4" w:rsidRDefault="006E5C7A" w:rsidP="001D500F">
      <w:r w:rsidRPr="006E5C7A">
        <w:rPr>
          <w:noProof/>
        </w:rPr>
        <w:drawing>
          <wp:inline distT="0" distB="0" distL="0" distR="0" wp14:anchorId="1BAE079C" wp14:editId="4C02D9BF">
            <wp:extent cx="5943600" cy="2651760"/>
            <wp:effectExtent l="0" t="0" r="0" b="0"/>
            <wp:docPr id="194595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6323" name=""/>
                    <pic:cNvPicPr/>
                  </pic:nvPicPr>
                  <pic:blipFill rotWithShape="1">
                    <a:blip r:embed="rId16"/>
                    <a:srcRect t="11624" b="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00F91" w14:textId="77777777" w:rsidR="006E5C7A" w:rsidRDefault="006E5C7A" w:rsidP="001D500F"/>
    <w:p w14:paraId="4F731AEA" w14:textId="77777777" w:rsidR="006E5C7A" w:rsidRDefault="006E5C7A" w:rsidP="001D500F"/>
    <w:p w14:paraId="52AD5AE5" w14:textId="77777777" w:rsidR="006E5C7A" w:rsidRDefault="006E5C7A" w:rsidP="001D500F"/>
    <w:p w14:paraId="0C7F4A26" w14:textId="77777777" w:rsidR="006E5C7A" w:rsidRDefault="006E5C7A" w:rsidP="001D500F"/>
    <w:p w14:paraId="6F2C8B64" w14:textId="77777777" w:rsidR="006E5C7A" w:rsidRDefault="006E5C7A" w:rsidP="001D500F"/>
    <w:p w14:paraId="70C06C23" w14:textId="52620E19" w:rsidR="006E5C7A" w:rsidRDefault="006E5C7A" w:rsidP="001D500F">
      <w:r>
        <w:lastRenderedPageBreak/>
        <w:t xml:space="preserve">Na </w:t>
      </w:r>
      <w:proofErr w:type="spellStart"/>
      <w:r>
        <w:t>kraju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forma, u </w:t>
      </w:r>
      <w:proofErr w:type="spellStart"/>
      <w:r>
        <w:t>kojoj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polja</w:t>
      </w:r>
      <w:proofErr w:type="spellEnd"/>
      <w:r>
        <w:t xml:space="preserve"> za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obavezna</w:t>
      </w:r>
      <w:proofErr w:type="spellEnd"/>
      <w:r>
        <w:t>.</w:t>
      </w:r>
    </w:p>
    <w:p w14:paraId="6FE039F3" w14:textId="21C26444" w:rsidR="006E5C7A" w:rsidRDefault="006E5C7A" w:rsidP="001D500F">
      <w:r>
        <w:rPr>
          <w:noProof/>
        </w:rPr>
        <w:drawing>
          <wp:inline distT="0" distB="0" distL="0" distR="0" wp14:anchorId="398D575A" wp14:editId="1BAB65D2">
            <wp:extent cx="4351020" cy="5346852"/>
            <wp:effectExtent l="0" t="0" r="0" b="6350"/>
            <wp:docPr id="184015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51085" name=""/>
                    <pic:cNvPicPr/>
                  </pic:nvPicPr>
                  <pic:blipFill rotWithShape="1">
                    <a:blip r:embed="rId17"/>
                    <a:srcRect l="31538" t="15727" r="32051" b="4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939" cy="535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0BF5F" w14:textId="77777777" w:rsidR="006E5C7A" w:rsidRPr="001D500F" w:rsidRDefault="006E5C7A" w:rsidP="001D500F"/>
    <w:p w14:paraId="148E1389" w14:textId="77777777" w:rsidR="001D500F" w:rsidRDefault="001D500F" w:rsidP="001D500F">
      <w:pPr>
        <w:pStyle w:val="Heading1"/>
      </w:pPr>
      <w:bookmarkStart w:id="8" w:name="_Toc222925211"/>
      <w:r>
        <w:lastRenderedPageBreak/>
        <w:t>Kodovi</w:t>
      </w:r>
      <w:bookmarkEnd w:id="8"/>
    </w:p>
    <w:p w14:paraId="29902372" w14:textId="77777777" w:rsidR="001D500F" w:rsidRDefault="001D500F" w:rsidP="001D500F">
      <w:pPr>
        <w:pStyle w:val="Heading2"/>
        <w:numPr>
          <w:ilvl w:val="0"/>
          <w:numId w:val="7"/>
        </w:numPr>
      </w:pPr>
      <w:bookmarkStart w:id="9" w:name="_Toc222925212"/>
      <w:r>
        <w:t xml:space="preserve">Index </w:t>
      </w:r>
      <w:proofErr w:type="spellStart"/>
      <w:r>
        <w:t>strana</w:t>
      </w:r>
      <w:proofErr w:type="spellEnd"/>
      <w:r>
        <w:t xml:space="preserve"> (index.html)</w:t>
      </w:r>
      <w:bookmarkEnd w:id="9"/>
    </w:p>
    <w:p w14:paraId="315BC136" w14:textId="1D0AC0E1" w:rsidR="00A32919" w:rsidRDefault="00A32919" w:rsidP="00A32919">
      <w:r>
        <w:rPr>
          <w:noProof/>
        </w:rPr>
        <w:drawing>
          <wp:inline distT="0" distB="0" distL="0" distR="0" wp14:anchorId="4096479D" wp14:editId="7329C53E">
            <wp:extent cx="5608320" cy="4182020"/>
            <wp:effectExtent l="0" t="0" r="0" b="9525"/>
            <wp:docPr id="187053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32312" name=""/>
                    <pic:cNvPicPr/>
                  </pic:nvPicPr>
                  <pic:blipFill rotWithShape="1">
                    <a:blip r:embed="rId18"/>
                    <a:srcRect l="4487" t="10484" r="33618" b="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084" cy="420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6AE14" w14:textId="77777777" w:rsidR="00A32919" w:rsidRDefault="00A32919" w:rsidP="00A32919"/>
    <w:p w14:paraId="23491817" w14:textId="52D7554E" w:rsidR="00A32919" w:rsidRDefault="00A32919" w:rsidP="00A32919">
      <w:r>
        <w:rPr>
          <w:noProof/>
        </w:rPr>
        <w:lastRenderedPageBreak/>
        <w:drawing>
          <wp:inline distT="0" distB="0" distL="0" distR="0" wp14:anchorId="29F06542" wp14:editId="07957C35">
            <wp:extent cx="5619634" cy="3230801"/>
            <wp:effectExtent l="0" t="0" r="635" b="8255"/>
            <wp:docPr id="105345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56235" name=""/>
                    <pic:cNvPicPr/>
                  </pic:nvPicPr>
                  <pic:blipFill rotWithShape="1">
                    <a:blip r:embed="rId19"/>
                    <a:srcRect l="4102" t="17323" r="22307" b="7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44" cy="324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651E" w14:textId="77777777" w:rsidR="00A32919" w:rsidRDefault="00A32919" w:rsidP="00A32919"/>
    <w:p w14:paraId="55191C8E" w14:textId="3AE4F349" w:rsidR="00A32919" w:rsidRDefault="00A32919" w:rsidP="00A32919">
      <w:r>
        <w:rPr>
          <w:noProof/>
        </w:rPr>
        <w:drawing>
          <wp:inline distT="0" distB="0" distL="0" distR="0" wp14:anchorId="7C561B9F" wp14:editId="3F548E5F">
            <wp:extent cx="5059680" cy="4009316"/>
            <wp:effectExtent l="0" t="0" r="7620" b="0"/>
            <wp:docPr id="212317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70270" name=""/>
                    <pic:cNvPicPr/>
                  </pic:nvPicPr>
                  <pic:blipFill rotWithShape="1">
                    <a:blip r:embed="rId20"/>
                    <a:srcRect l="3974" t="17778" r="45385" b="10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322" cy="401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AB5AE" w14:textId="77777777" w:rsidR="00A32919" w:rsidRDefault="00A32919" w:rsidP="00A32919"/>
    <w:p w14:paraId="3F6C592B" w14:textId="77777777" w:rsidR="00A32919" w:rsidRDefault="00A32919" w:rsidP="00A32919"/>
    <w:p w14:paraId="760817E8" w14:textId="15A9D380" w:rsidR="00A32919" w:rsidRDefault="00A32919" w:rsidP="00A32919">
      <w:r>
        <w:rPr>
          <w:noProof/>
        </w:rPr>
        <w:lastRenderedPageBreak/>
        <w:drawing>
          <wp:inline distT="0" distB="0" distL="0" distR="0" wp14:anchorId="2F238083" wp14:editId="12839E4D">
            <wp:extent cx="4937760" cy="3785616"/>
            <wp:effectExtent l="0" t="0" r="0" b="5715"/>
            <wp:docPr id="57599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8747" name=""/>
                    <pic:cNvPicPr/>
                  </pic:nvPicPr>
                  <pic:blipFill rotWithShape="1">
                    <a:blip r:embed="rId21"/>
                    <a:srcRect l="3590" t="22336" r="54102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40" cy="378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88E14" w14:textId="77777777" w:rsidR="00A32919" w:rsidRDefault="00A32919" w:rsidP="00A32919"/>
    <w:p w14:paraId="11AD6DDC" w14:textId="2FCAD70E" w:rsidR="00A32919" w:rsidRDefault="00A32919" w:rsidP="00A32919">
      <w:r>
        <w:rPr>
          <w:noProof/>
        </w:rPr>
        <w:drawing>
          <wp:inline distT="0" distB="0" distL="0" distR="0" wp14:anchorId="13A8F474" wp14:editId="4C29CA1A">
            <wp:extent cx="5079552" cy="2956560"/>
            <wp:effectExtent l="0" t="0" r="6985" b="0"/>
            <wp:docPr id="117407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9995" name=""/>
                    <pic:cNvPicPr/>
                  </pic:nvPicPr>
                  <pic:blipFill rotWithShape="1">
                    <a:blip r:embed="rId22"/>
                    <a:srcRect l="3462" t="33276" r="46539" b="14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366" cy="296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D03A5" w14:textId="77777777" w:rsidR="00A32919" w:rsidRDefault="00A32919" w:rsidP="00A32919"/>
    <w:p w14:paraId="50614151" w14:textId="77777777" w:rsidR="00A32919" w:rsidRDefault="00A32919" w:rsidP="00A32919"/>
    <w:p w14:paraId="3CE38374" w14:textId="77777777" w:rsidR="00A32919" w:rsidRDefault="00A32919" w:rsidP="00A32919"/>
    <w:p w14:paraId="708B05D9" w14:textId="5D84D78C" w:rsidR="00A32919" w:rsidRDefault="00A32919" w:rsidP="00A32919">
      <w:r>
        <w:rPr>
          <w:noProof/>
        </w:rPr>
        <w:lastRenderedPageBreak/>
        <w:drawing>
          <wp:inline distT="0" distB="0" distL="0" distR="0" wp14:anchorId="4C4DF3F8" wp14:editId="4EF9FC85">
            <wp:extent cx="5840730" cy="2826462"/>
            <wp:effectExtent l="0" t="0" r="7620" b="0"/>
            <wp:docPr id="74129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91021" name=""/>
                    <pic:cNvPicPr/>
                  </pic:nvPicPr>
                  <pic:blipFill rotWithShape="1">
                    <a:blip r:embed="rId23"/>
                    <a:srcRect l="3719" t="19829" r="16538" b="1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876" cy="283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D9E4" w14:textId="7FCFA713" w:rsidR="00A32919" w:rsidRDefault="00A32919" w:rsidP="00A32919">
      <w:r>
        <w:rPr>
          <w:noProof/>
        </w:rPr>
        <w:drawing>
          <wp:inline distT="0" distB="0" distL="0" distR="0" wp14:anchorId="5C497651" wp14:editId="23DD7F71">
            <wp:extent cx="5711571" cy="4008120"/>
            <wp:effectExtent l="0" t="0" r="3810" b="0"/>
            <wp:docPr id="14621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24561" name=""/>
                    <pic:cNvPicPr/>
                  </pic:nvPicPr>
                  <pic:blipFill rotWithShape="1">
                    <a:blip r:embed="rId24"/>
                    <a:srcRect l="3205" t="18234" r="38333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58" cy="401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C680D" w14:textId="77777777" w:rsidR="00C0639C" w:rsidRDefault="00C0639C" w:rsidP="00A32919"/>
    <w:p w14:paraId="6FF16674" w14:textId="77777777" w:rsidR="00C0639C" w:rsidRDefault="00C0639C" w:rsidP="00A32919"/>
    <w:p w14:paraId="7FB5DD6F" w14:textId="77777777" w:rsidR="00C0639C" w:rsidRDefault="00C0639C" w:rsidP="00A32919"/>
    <w:p w14:paraId="77449915" w14:textId="77777777" w:rsidR="00C0639C" w:rsidRDefault="00C0639C" w:rsidP="00A32919"/>
    <w:p w14:paraId="5AA3EAAA" w14:textId="77777777" w:rsidR="00C0639C" w:rsidRDefault="00C0639C" w:rsidP="00A32919"/>
    <w:p w14:paraId="563F5DA3" w14:textId="2947A786" w:rsidR="00C0639C" w:rsidRDefault="00C0639C" w:rsidP="00A32919">
      <w:r>
        <w:rPr>
          <w:noProof/>
        </w:rPr>
        <w:drawing>
          <wp:inline distT="0" distB="0" distL="0" distR="0" wp14:anchorId="3CF27674" wp14:editId="4F52760F">
            <wp:extent cx="5824845" cy="4198620"/>
            <wp:effectExtent l="0" t="0" r="5080" b="0"/>
            <wp:docPr id="115220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0081" name=""/>
                    <pic:cNvPicPr/>
                  </pic:nvPicPr>
                  <pic:blipFill rotWithShape="1">
                    <a:blip r:embed="rId25"/>
                    <a:srcRect l="3718" t="25071" r="45769" b="10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957" cy="421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29C4D" w14:textId="77777777" w:rsidR="00C0639C" w:rsidRDefault="00C0639C" w:rsidP="00A32919"/>
    <w:p w14:paraId="0BC82FCE" w14:textId="58B2B4BA" w:rsidR="00C0639C" w:rsidRPr="00A32919" w:rsidRDefault="00C0639C" w:rsidP="00A32919">
      <w:r>
        <w:rPr>
          <w:noProof/>
        </w:rPr>
        <w:drawing>
          <wp:inline distT="0" distB="0" distL="0" distR="0" wp14:anchorId="5ACC27D3" wp14:editId="7AD4397D">
            <wp:extent cx="5847184" cy="2865120"/>
            <wp:effectExtent l="0" t="0" r="1270" b="0"/>
            <wp:docPr id="173728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87369" name=""/>
                    <pic:cNvPicPr/>
                  </pic:nvPicPr>
                  <pic:blipFill rotWithShape="1">
                    <a:blip r:embed="rId26"/>
                    <a:srcRect l="3846" t="23476" r="32051" b="20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579" cy="286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C9A7E" w14:textId="676CB05B" w:rsidR="001D500F" w:rsidRDefault="001D500F" w:rsidP="001D500F">
      <w:pPr>
        <w:pStyle w:val="Heading2"/>
        <w:numPr>
          <w:ilvl w:val="0"/>
          <w:numId w:val="7"/>
        </w:numPr>
      </w:pPr>
      <w:bookmarkStart w:id="10" w:name="_Toc222925213"/>
      <w:r>
        <w:lastRenderedPageBreak/>
        <w:t xml:space="preserve">Autor </w:t>
      </w:r>
      <w:proofErr w:type="spellStart"/>
      <w:r>
        <w:t>strana</w:t>
      </w:r>
      <w:proofErr w:type="spellEnd"/>
      <w:r>
        <w:t xml:space="preserve"> (</w:t>
      </w:r>
      <w:r w:rsidR="00C0639C">
        <w:t>o-autoru</w:t>
      </w:r>
      <w:r>
        <w:t>.html)</w:t>
      </w:r>
      <w:bookmarkEnd w:id="10"/>
    </w:p>
    <w:p w14:paraId="2A61A155" w14:textId="3D8DF672" w:rsidR="00C0639C" w:rsidRDefault="00C0639C" w:rsidP="00C0639C">
      <w:r>
        <w:rPr>
          <w:noProof/>
        </w:rPr>
        <w:drawing>
          <wp:inline distT="0" distB="0" distL="0" distR="0" wp14:anchorId="0A343E6C" wp14:editId="05055957">
            <wp:extent cx="5566410" cy="3710940"/>
            <wp:effectExtent l="0" t="0" r="0" b="3810"/>
            <wp:docPr id="203480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5538" name=""/>
                    <pic:cNvPicPr/>
                  </pic:nvPicPr>
                  <pic:blipFill rotWithShape="1">
                    <a:blip r:embed="rId27"/>
                    <a:srcRect l="4359" t="10028" r="26795" b="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66284" w14:textId="77777777" w:rsidR="00C0639C" w:rsidRDefault="00C0639C" w:rsidP="00C0639C"/>
    <w:p w14:paraId="60958614" w14:textId="2286E16F" w:rsidR="00C0639C" w:rsidRDefault="00C0639C" w:rsidP="00C0639C">
      <w:r>
        <w:rPr>
          <w:noProof/>
        </w:rPr>
        <w:drawing>
          <wp:inline distT="0" distB="0" distL="0" distR="0" wp14:anchorId="2B832BFA" wp14:editId="33C75DEB">
            <wp:extent cx="5565661" cy="2491740"/>
            <wp:effectExtent l="0" t="0" r="0" b="3810"/>
            <wp:docPr id="212430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9129" name=""/>
                    <pic:cNvPicPr/>
                  </pic:nvPicPr>
                  <pic:blipFill rotWithShape="1">
                    <a:blip r:embed="rId28"/>
                    <a:srcRect l="6154" t="29630" r="32564" b="2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63" cy="250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D036F" w14:textId="77777777" w:rsidR="00C0639C" w:rsidRDefault="00C0639C" w:rsidP="00C0639C"/>
    <w:p w14:paraId="7762D329" w14:textId="77777777" w:rsidR="00C0639C" w:rsidRPr="00C0639C" w:rsidRDefault="00C0639C" w:rsidP="00C0639C"/>
    <w:p w14:paraId="0DAF9198" w14:textId="65725114" w:rsidR="00921953" w:rsidRDefault="00C0639C" w:rsidP="001D500F">
      <w:pPr>
        <w:pStyle w:val="Heading2"/>
        <w:numPr>
          <w:ilvl w:val="0"/>
          <w:numId w:val="7"/>
        </w:numPr>
      </w:pPr>
      <w:bookmarkStart w:id="11" w:name="_Toc222925214"/>
      <w:r>
        <w:lastRenderedPageBreak/>
        <w:t>CSS (style.css)</w:t>
      </w:r>
      <w:bookmarkEnd w:id="11"/>
    </w:p>
    <w:p w14:paraId="2D653615" w14:textId="33530ECA" w:rsidR="00C0639C" w:rsidRDefault="00C0639C" w:rsidP="00C0639C">
      <w:r>
        <w:rPr>
          <w:noProof/>
        </w:rPr>
        <w:drawing>
          <wp:inline distT="0" distB="0" distL="0" distR="0" wp14:anchorId="146B1A8D" wp14:editId="6EE030D6">
            <wp:extent cx="3763961" cy="3939540"/>
            <wp:effectExtent l="0" t="0" r="8255" b="3810"/>
            <wp:docPr id="164279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97629" name=""/>
                    <pic:cNvPicPr/>
                  </pic:nvPicPr>
                  <pic:blipFill rotWithShape="1">
                    <a:blip r:embed="rId29"/>
                    <a:srcRect l="3462" t="10939" r="52564" b="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218" cy="395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66AE4" w14:textId="77777777" w:rsidR="00C0639C" w:rsidRDefault="00C0639C" w:rsidP="00C0639C"/>
    <w:p w14:paraId="4CADBF03" w14:textId="6C755433" w:rsidR="00C0639C" w:rsidRDefault="00C0639C" w:rsidP="00C0639C">
      <w:r>
        <w:rPr>
          <w:noProof/>
        </w:rPr>
        <w:drawing>
          <wp:inline distT="0" distB="0" distL="0" distR="0" wp14:anchorId="6C2C2415" wp14:editId="7A69F768">
            <wp:extent cx="3543300" cy="3439351"/>
            <wp:effectExtent l="0" t="0" r="0" b="8890"/>
            <wp:docPr id="23348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88604" name=""/>
                    <pic:cNvPicPr/>
                  </pic:nvPicPr>
                  <pic:blipFill rotWithShape="1">
                    <a:blip r:embed="rId30"/>
                    <a:srcRect l="4102" t="11396" r="51123" b="1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694" cy="343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6612" w14:textId="7AAE3D17" w:rsidR="00EC3D8C" w:rsidRDefault="00EC3D8C" w:rsidP="00C0639C">
      <w:r>
        <w:rPr>
          <w:noProof/>
        </w:rPr>
        <w:lastRenderedPageBreak/>
        <w:drawing>
          <wp:inline distT="0" distB="0" distL="0" distR="0" wp14:anchorId="096A8528" wp14:editId="01153600">
            <wp:extent cx="4153897" cy="3863340"/>
            <wp:effectExtent l="0" t="0" r="0" b="3810"/>
            <wp:docPr id="17418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4972" name=""/>
                    <pic:cNvPicPr/>
                  </pic:nvPicPr>
                  <pic:blipFill rotWithShape="1">
                    <a:blip r:embed="rId31"/>
                    <a:srcRect l="3718" t="11168" r="46795" b="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491" cy="3875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2E949" w14:textId="77777777" w:rsidR="00EC3D8C" w:rsidRDefault="00EC3D8C" w:rsidP="00C0639C"/>
    <w:p w14:paraId="637722B5" w14:textId="5488521E" w:rsidR="00EC3D8C" w:rsidRDefault="00EC3D8C" w:rsidP="00C0639C">
      <w:r>
        <w:rPr>
          <w:noProof/>
        </w:rPr>
        <w:drawing>
          <wp:inline distT="0" distB="0" distL="0" distR="0" wp14:anchorId="0CC33BFE" wp14:editId="40395BC1">
            <wp:extent cx="3657600" cy="3927746"/>
            <wp:effectExtent l="0" t="0" r="0" b="0"/>
            <wp:docPr id="5895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35000" name=""/>
                    <pic:cNvPicPr/>
                  </pic:nvPicPr>
                  <pic:blipFill rotWithShape="1">
                    <a:blip r:embed="rId32"/>
                    <a:srcRect l="3590" t="14815" r="62821" b="10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229" cy="392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4A44" w14:textId="567DEC75" w:rsidR="00EC3D8C" w:rsidRDefault="00EC3D8C" w:rsidP="00C0639C">
      <w:r>
        <w:rPr>
          <w:noProof/>
        </w:rPr>
        <w:lastRenderedPageBreak/>
        <w:drawing>
          <wp:inline distT="0" distB="0" distL="0" distR="0" wp14:anchorId="37E53473" wp14:editId="72D21D3D">
            <wp:extent cx="4000500" cy="3500438"/>
            <wp:effectExtent l="0" t="0" r="0" b="5080"/>
            <wp:docPr id="36743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33609" name=""/>
                    <pic:cNvPicPr/>
                  </pic:nvPicPr>
                  <pic:blipFill rotWithShape="1">
                    <a:blip r:embed="rId33"/>
                    <a:srcRect l="3718" t="18234" r="52179" b="13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50" cy="350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14155" w14:textId="77777777" w:rsidR="00EC3D8C" w:rsidRDefault="00EC3D8C" w:rsidP="00C0639C"/>
    <w:p w14:paraId="69D294FA" w14:textId="2FCB7DC1" w:rsidR="00EC3D8C" w:rsidRDefault="00EC3D8C" w:rsidP="00C0639C">
      <w:r>
        <w:rPr>
          <w:noProof/>
        </w:rPr>
        <w:drawing>
          <wp:inline distT="0" distB="0" distL="0" distR="0" wp14:anchorId="2CA41B3F" wp14:editId="1B0D23DF">
            <wp:extent cx="3939540" cy="3904470"/>
            <wp:effectExtent l="0" t="0" r="3810" b="1270"/>
            <wp:docPr id="52499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97866" name=""/>
                    <pic:cNvPicPr/>
                  </pic:nvPicPr>
                  <pic:blipFill rotWithShape="1">
                    <a:blip r:embed="rId34"/>
                    <a:srcRect l="3846" t="15955" r="52949" b="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97" cy="390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4BD74" w14:textId="77777777" w:rsidR="00EC3D8C" w:rsidRDefault="00EC3D8C" w:rsidP="00C0639C"/>
    <w:p w14:paraId="61EDF4D5" w14:textId="1D311B65" w:rsidR="00EC3D8C" w:rsidRDefault="00EC3D8C" w:rsidP="00C0639C">
      <w:r>
        <w:rPr>
          <w:noProof/>
        </w:rPr>
        <w:lastRenderedPageBreak/>
        <w:drawing>
          <wp:inline distT="0" distB="0" distL="0" distR="0" wp14:anchorId="7FF4A158" wp14:editId="7949DC4E">
            <wp:extent cx="4221480" cy="3808854"/>
            <wp:effectExtent l="0" t="0" r="7620" b="1270"/>
            <wp:docPr id="205093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31589" name=""/>
                    <pic:cNvPicPr/>
                  </pic:nvPicPr>
                  <pic:blipFill rotWithShape="1">
                    <a:blip r:embed="rId35"/>
                    <a:srcRect l="3846" t="11624" r="45000" b="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88" cy="381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FE043" w14:textId="67CEF1CF" w:rsidR="00EC3D8C" w:rsidRDefault="00EC3D8C" w:rsidP="00C0639C">
      <w:r>
        <w:rPr>
          <w:noProof/>
        </w:rPr>
        <w:drawing>
          <wp:inline distT="0" distB="0" distL="0" distR="0" wp14:anchorId="091F7DCD" wp14:editId="2D1EAB3D">
            <wp:extent cx="4198620" cy="4021712"/>
            <wp:effectExtent l="0" t="0" r="0" b="0"/>
            <wp:docPr id="99544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4946" name=""/>
                    <pic:cNvPicPr/>
                  </pic:nvPicPr>
                  <pic:blipFill rotWithShape="1">
                    <a:blip r:embed="rId36"/>
                    <a:srcRect l="3462" t="14815" r="50897" b="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933" cy="402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AA853" w14:textId="77777777" w:rsidR="00EC3D8C" w:rsidRDefault="00EC3D8C" w:rsidP="00C0639C"/>
    <w:p w14:paraId="147B89DC" w14:textId="235033EE" w:rsidR="00EC3D8C" w:rsidRDefault="00EC3D8C" w:rsidP="00C0639C">
      <w:r>
        <w:rPr>
          <w:noProof/>
        </w:rPr>
        <w:lastRenderedPageBreak/>
        <w:drawing>
          <wp:inline distT="0" distB="0" distL="0" distR="0" wp14:anchorId="56E4E529" wp14:editId="68AB1312">
            <wp:extent cx="4000500" cy="4129928"/>
            <wp:effectExtent l="0" t="0" r="0" b="4445"/>
            <wp:docPr id="130289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91894" name=""/>
                    <pic:cNvPicPr/>
                  </pic:nvPicPr>
                  <pic:blipFill rotWithShape="1">
                    <a:blip r:embed="rId37"/>
                    <a:srcRect l="3974" t="11168" r="52436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95" cy="413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17E45" w14:textId="77777777" w:rsidR="00EC3D8C" w:rsidRDefault="00EC3D8C" w:rsidP="00C0639C"/>
    <w:p w14:paraId="65390B24" w14:textId="19956C46" w:rsidR="00EC3D8C" w:rsidRDefault="00EC3D8C" w:rsidP="00C0639C">
      <w:r>
        <w:rPr>
          <w:noProof/>
        </w:rPr>
        <w:drawing>
          <wp:inline distT="0" distB="0" distL="0" distR="0" wp14:anchorId="14676C02" wp14:editId="796CF145">
            <wp:extent cx="4023360" cy="3580790"/>
            <wp:effectExtent l="0" t="0" r="0" b="635"/>
            <wp:docPr id="106709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94171" name=""/>
                    <pic:cNvPicPr/>
                  </pic:nvPicPr>
                  <pic:blipFill rotWithShape="1">
                    <a:blip r:embed="rId38"/>
                    <a:srcRect l="3333" t="12080" r="45385" b="6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88" cy="358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BC0B1" w14:textId="2F87CFDB" w:rsidR="00EC3D8C" w:rsidRDefault="00EC3D8C" w:rsidP="00C0639C">
      <w:r>
        <w:rPr>
          <w:noProof/>
        </w:rPr>
        <w:lastRenderedPageBreak/>
        <w:drawing>
          <wp:inline distT="0" distB="0" distL="0" distR="0" wp14:anchorId="083DD6E9" wp14:editId="0269FA9A">
            <wp:extent cx="4602480" cy="4229653"/>
            <wp:effectExtent l="0" t="0" r="7620" b="0"/>
            <wp:docPr id="18968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01763" name=""/>
                    <pic:cNvPicPr/>
                  </pic:nvPicPr>
                  <pic:blipFill rotWithShape="1">
                    <a:blip r:embed="rId39"/>
                    <a:srcRect l="2948" t="16182" r="51154" b="8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58" cy="423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C1037" w14:textId="77777777" w:rsidR="00EC3D8C" w:rsidRDefault="00EC3D8C" w:rsidP="00C0639C"/>
    <w:p w14:paraId="0EFBE2B9" w14:textId="16BB06BE" w:rsidR="00EC3D8C" w:rsidRDefault="00545D14" w:rsidP="00C0639C">
      <w:r>
        <w:rPr>
          <w:noProof/>
        </w:rPr>
        <w:drawing>
          <wp:inline distT="0" distB="0" distL="0" distR="0" wp14:anchorId="1FFE6464" wp14:editId="574DB4EB">
            <wp:extent cx="4594860" cy="3514915"/>
            <wp:effectExtent l="0" t="0" r="0" b="9525"/>
            <wp:docPr id="20599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08239" name=""/>
                    <pic:cNvPicPr/>
                  </pic:nvPicPr>
                  <pic:blipFill rotWithShape="1">
                    <a:blip r:embed="rId40"/>
                    <a:srcRect l="3973" t="13220" r="38206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652" cy="351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7492E" w14:textId="7EA3526E" w:rsidR="00545D14" w:rsidRDefault="00545D14" w:rsidP="00C0639C">
      <w:r>
        <w:rPr>
          <w:noProof/>
        </w:rPr>
        <w:lastRenderedPageBreak/>
        <w:drawing>
          <wp:inline distT="0" distB="0" distL="0" distR="0" wp14:anchorId="5A9E493C" wp14:editId="727F8B54">
            <wp:extent cx="4030980" cy="4184204"/>
            <wp:effectExtent l="0" t="0" r="7620" b="6985"/>
            <wp:docPr id="42734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47190" name=""/>
                    <pic:cNvPicPr/>
                  </pic:nvPicPr>
                  <pic:blipFill rotWithShape="1">
                    <a:blip r:embed="rId41"/>
                    <a:srcRect l="3846" t="11853" r="52308" b="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408" cy="419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89ECD" w14:textId="77777777" w:rsidR="00545D14" w:rsidRDefault="00545D14" w:rsidP="00C0639C"/>
    <w:p w14:paraId="2A3DD43B" w14:textId="216B7FB0" w:rsidR="00545D14" w:rsidRDefault="00545D14" w:rsidP="00C0639C">
      <w:r>
        <w:rPr>
          <w:noProof/>
        </w:rPr>
        <w:drawing>
          <wp:inline distT="0" distB="0" distL="0" distR="0" wp14:anchorId="340E3E5B" wp14:editId="1E4A23FA">
            <wp:extent cx="4023360" cy="3344225"/>
            <wp:effectExtent l="0" t="0" r="0" b="8890"/>
            <wp:docPr id="105509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6434" name=""/>
                    <pic:cNvPicPr/>
                  </pic:nvPicPr>
                  <pic:blipFill rotWithShape="1">
                    <a:blip r:embed="rId42"/>
                    <a:srcRect l="3462" t="11168" r="46410" b="1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018" cy="334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D6E40" w14:textId="77777777" w:rsidR="00545D14" w:rsidRDefault="00545D14" w:rsidP="00C0639C"/>
    <w:p w14:paraId="5C744347" w14:textId="623458BF" w:rsidR="00545D14" w:rsidRDefault="00545D14" w:rsidP="00C0639C">
      <w:r>
        <w:rPr>
          <w:noProof/>
        </w:rPr>
        <w:lastRenderedPageBreak/>
        <w:drawing>
          <wp:inline distT="0" distB="0" distL="0" distR="0" wp14:anchorId="0D3D8503" wp14:editId="4B639565">
            <wp:extent cx="3703320" cy="4118757"/>
            <wp:effectExtent l="0" t="0" r="0" b="0"/>
            <wp:docPr id="41358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80526" name=""/>
                    <pic:cNvPicPr/>
                  </pic:nvPicPr>
                  <pic:blipFill rotWithShape="1">
                    <a:blip r:embed="rId43"/>
                    <a:srcRect l="3974" t="13447" r="56026" b="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41" cy="412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C571" w14:textId="77777777" w:rsidR="00545D14" w:rsidRDefault="00545D14" w:rsidP="00C0639C"/>
    <w:p w14:paraId="7E194747" w14:textId="25F47BD1" w:rsidR="00545D14" w:rsidRDefault="00545D14" w:rsidP="00C0639C">
      <w:r>
        <w:rPr>
          <w:noProof/>
        </w:rPr>
        <w:drawing>
          <wp:inline distT="0" distB="0" distL="0" distR="0" wp14:anchorId="2F3ED9A4" wp14:editId="0E583A57">
            <wp:extent cx="3779520" cy="3652832"/>
            <wp:effectExtent l="0" t="0" r="0" b="5080"/>
            <wp:docPr id="211222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27559" name=""/>
                    <pic:cNvPicPr/>
                  </pic:nvPicPr>
                  <pic:blipFill rotWithShape="1">
                    <a:blip r:embed="rId44"/>
                    <a:srcRect l="3462" t="13676" r="50641" b="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66" cy="365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4965" w14:textId="5B848B55" w:rsidR="00545D14" w:rsidRDefault="00545D14" w:rsidP="00C0639C">
      <w:r>
        <w:rPr>
          <w:noProof/>
        </w:rPr>
        <w:lastRenderedPageBreak/>
        <w:drawing>
          <wp:inline distT="0" distB="0" distL="0" distR="0" wp14:anchorId="06E219D8" wp14:editId="210552C0">
            <wp:extent cx="4960620" cy="3513336"/>
            <wp:effectExtent l="0" t="0" r="0" b="0"/>
            <wp:docPr id="107976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69533" name=""/>
                    <pic:cNvPicPr/>
                  </pic:nvPicPr>
                  <pic:blipFill rotWithShape="1">
                    <a:blip r:embed="rId45"/>
                    <a:srcRect l="3462" t="15728" r="35897" b="7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109" cy="35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AA27" w14:textId="77777777" w:rsidR="00545D14" w:rsidRDefault="00545D14" w:rsidP="00C0639C"/>
    <w:p w14:paraId="7A3EBC27" w14:textId="75A22ACB" w:rsidR="00545D14" w:rsidRDefault="00545D14" w:rsidP="00C0639C">
      <w:r>
        <w:rPr>
          <w:noProof/>
        </w:rPr>
        <w:drawing>
          <wp:inline distT="0" distB="0" distL="0" distR="0" wp14:anchorId="695094C5" wp14:editId="56DD6428">
            <wp:extent cx="4053840" cy="4135149"/>
            <wp:effectExtent l="0" t="0" r="3810" b="0"/>
            <wp:docPr id="173445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59956" name=""/>
                    <pic:cNvPicPr/>
                  </pic:nvPicPr>
                  <pic:blipFill rotWithShape="1">
                    <a:blip r:embed="rId46"/>
                    <a:srcRect l="3846" t="11852" r="51410" b="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05" cy="413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81499" w14:textId="28C62E2A" w:rsidR="00545D14" w:rsidRDefault="00545D14" w:rsidP="00C0639C">
      <w:r>
        <w:rPr>
          <w:noProof/>
        </w:rPr>
        <w:lastRenderedPageBreak/>
        <w:drawing>
          <wp:inline distT="0" distB="0" distL="0" distR="0" wp14:anchorId="55E5C657" wp14:editId="135878AF">
            <wp:extent cx="5006340" cy="3616869"/>
            <wp:effectExtent l="0" t="0" r="3810" b="3175"/>
            <wp:docPr id="57799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0580" name=""/>
                    <pic:cNvPicPr/>
                  </pic:nvPicPr>
                  <pic:blipFill rotWithShape="1">
                    <a:blip r:embed="rId47"/>
                    <a:srcRect l="3591" t="13221" r="35897" b="9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49" cy="361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528D" w14:textId="77777777" w:rsidR="00545D14" w:rsidRDefault="00545D14" w:rsidP="00C0639C"/>
    <w:p w14:paraId="2FE74DB9" w14:textId="6B7E82E8" w:rsidR="00545D14" w:rsidRDefault="00545D14" w:rsidP="00C0639C">
      <w:r>
        <w:rPr>
          <w:noProof/>
        </w:rPr>
        <w:drawing>
          <wp:inline distT="0" distB="0" distL="0" distR="0" wp14:anchorId="6F70F125" wp14:editId="27260F37">
            <wp:extent cx="3741420" cy="3939495"/>
            <wp:effectExtent l="0" t="0" r="0" b="4445"/>
            <wp:docPr id="125328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9516" name=""/>
                    <pic:cNvPicPr/>
                  </pic:nvPicPr>
                  <pic:blipFill rotWithShape="1">
                    <a:blip r:embed="rId48"/>
                    <a:srcRect l="3974" t="10940" r="52436" b="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68" cy="394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8F32" w14:textId="2709A2A9" w:rsidR="00545D14" w:rsidRDefault="00545D14" w:rsidP="00C0639C">
      <w:r>
        <w:rPr>
          <w:noProof/>
        </w:rPr>
        <w:lastRenderedPageBreak/>
        <w:drawing>
          <wp:inline distT="0" distB="0" distL="0" distR="0" wp14:anchorId="37B200B7" wp14:editId="76687CCA">
            <wp:extent cx="3901440" cy="4290369"/>
            <wp:effectExtent l="0" t="0" r="3810" b="0"/>
            <wp:docPr id="200528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0342" name=""/>
                    <pic:cNvPicPr/>
                  </pic:nvPicPr>
                  <pic:blipFill rotWithShape="1">
                    <a:blip r:embed="rId49"/>
                    <a:srcRect l="3591" t="11397" r="55256" b="8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288" cy="4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A6A7" w14:textId="77777777" w:rsidR="00545D14" w:rsidRDefault="00545D14" w:rsidP="00C0639C"/>
    <w:p w14:paraId="2D33DFAD" w14:textId="25D837E4" w:rsidR="00545D14" w:rsidRDefault="00545D14" w:rsidP="00C0639C">
      <w:r>
        <w:rPr>
          <w:noProof/>
        </w:rPr>
        <w:drawing>
          <wp:inline distT="0" distB="0" distL="0" distR="0" wp14:anchorId="72E4F8FF" wp14:editId="60AAC074">
            <wp:extent cx="3878580" cy="3506237"/>
            <wp:effectExtent l="0" t="0" r="7620" b="0"/>
            <wp:docPr id="40800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04209" name=""/>
                    <pic:cNvPicPr/>
                  </pic:nvPicPr>
                  <pic:blipFill rotWithShape="1">
                    <a:blip r:embed="rId50"/>
                    <a:srcRect l="3333" t="14130" r="48590" b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880" cy="351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CC97B" w14:textId="14DB971D" w:rsidR="00545D14" w:rsidRDefault="00545D14" w:rsidP="00C0639C">
      <w:r>
        <w:rPr>
          <w:noProof/>
        </w:rPr>
        <w:lastRenderedPageBreak/>
        <w:drawing>
          <wp:inline distT="0" distB="0" distL="0" distR="0" wp14:anchorId="4740ECEE" wp14:editId="40CF0A29">
            <wp:extent cx="5135880" cy="4634175"/>
            <wp:effectExtent l="0" t="0" r="7620" b="0"/>
            <wp:docPr id="14733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7477" name=""/>
                    <pic:cNvPicPr/>
                  </pic:nvPicPr>
                  <pic:blipFill rotWithShape="1">
                    <a:blip r:embed="rId51"/>
                    <a:srcRect l="3333" t="12308" r="46795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292" cy="464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7F698" w14:textId="77777777" w:rsidR="00545D14" w:rsidRDefault="00545D14" w:rsidP="00C0639C"/>
    <w:p w14:paraId="063B77E2" w14:textId="77777777" w:rsidR="00545D14" w:rsidRDefault="00545D14" w:rsidP="00C0639C"/>
    <w:p w14:paraId="50ACDEA5" w14:textId="77777777" w:rsidR="00545D14" w:rsidRDefault="00545D14" w:rsidP="00C0639C"/>
    <w:p w14:paraId="2EE3AA3E" w14:textId="77777777" w:rsidR="00545D14" w:rsidRDefault="00545D14" w:rsidP="00C0639C"/>
    <w:p w14:paraId="66F50AC5" w14:textId="77777777" w:rsidR="00545D14" w:rsidRDefault="00545D14" w:rsidP="00C0639C"/>
    <w:p w14:paraId="34D230F8" w14:textId="77777777" w:rsidR="00545D14" w:rsidRDefault="00545D14" w:rsidP="00C0639C"/>
    <w:p w14:paraId="53D10112" w14:textId="77777777" w:rsidR="00545D14" w:rsidRDefault="00545D14" w:rsidP="00C0639C"/>
    <w:p w14:paraId="7EB0815D" w14:textId="77777777" w:rsidR="00545D14" w:rsidRDefault="00545D14" w:rsidP="00C0639C"/>
    <w:p w14:paraId="6528000B" w14:textId="77777777" w:rsidR="00545D14" w:rsidRDefault="00545D14" w:rsidP="00C0639C"/>
    <w:p w14:paraId="658DA983" w14:textId="77777777" w:rsidR="00545D14" w:rsidRDefault="00545D14" w:rsidP="00C0639C"/>
    <w:p w14:paraId="7A4BAA46" w14:textId="77777777" w:rsidR="00545D14" w:rsidRDefault="00545D14" w:rsidP="00C0639C"/>
    <w:p w14:paraId="5E32A793" w14:textId="77777777" w:rsidR="00545D14" w:rsidRPr="00C0639C" w:rsidRDefault="00545D14" w:rsidP="00C0639C"/>
    <w:p w14:paraId="674B2703" w14:textId="3420FF8B" w:rsidR="00C0639C" w:rsidRDefault="00C0639C" w:rsidP="00C0639C">
      <w:pPr>
        <w:pStyle w:val="Heading2"/>
        <w:numPr>
          <w:ilvl w:val="0"/>
          <w:numId w:val="7"/>
        </w:numPr>
      </w:pPr>
      <w:bookmarkStart w:id="12" w:name="_Toc222925215"/>
      <w:proofErr w:type="spellStart"/>
      <w:r>
        <w:lastRenderedPageBreak/>
        <w:t>Javascript</w:t>
      </w:r>
      <w:proofErr w:type="spellEnd"/>
      <w:r>
        <w:t xml:space="preserve"> (</w:t>
      </w:r>
      <w:r>
        <w:t>main</w:t>
      </w:r>
      <w:r>
        <w:t>.css)</w:t>
      </w:r>
      <w:bookmarkEnd w:id="12"/>
    </w:p>
    <w:p w14:paraId="4906E3E8" w14:textId="26F2481F" w:rsidR="00C0639C" w:rsidRDefault="00417AE7" w:rsidP="00C0639C">
      <w:r>
        <w:rPr>
          <w:noProof/>
        </w:rPr>
        <w:drawing>
          <wp:inline distT="0" distB="0" distL="0" distR="0" wp14:anchorId="37C591AC" wp14:editId="2973A6AD">
            <wp:extent cx="5604378" cy="3375660"/>
            <wp:effectExtent l="0" t="0" r="0" b="0"/>
            <wp:docPr id="43509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8933" name=""/>
                    <pic:cNvPicPr/>
                  </pic:nvPicPr>
                  <pic:blipFill rotWithShape="1">
                    <a:blip r:embed="rId52"/>
                    <a:srcRect l="4360" t="14131" r="40512" b="2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687" cy="338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CC239" w14:textId="0719E3E9" w:rsidR="00417AE7" w:rsidRDefault="00417AE7" w:rsidP="00C0639C">
      <w:r>
        <w:rPr>
          <w:noProof/>
        </w:rPr>
        <w:drawing>
          <wp:inline distT="0" distB="0" distL="0" distR="0" wp14:anchorId="07490A56" wp14:editId="0D05A084">
            <wp:extent cx="4792980" cy="4011803"/>
            <wp:effectExtent l="0" t="0" r="7620" b="8255"/>
            <wp:docPr id="7757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83295" name=""/>
                    <pic:cNvPicPr/>
                  </pic:nvPicPr>
                  <pic:blipFill rotWithShape="1">
                    <a:blip r:embed="rId53"/>
                    <a:srcRect l="3974" t="17322" r="49616" b="13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48" cy="40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C70B" w14:textId="77777777" w:rsidR="00417AE7" w:rsidRDefault="00417AE7" w:rsidP="00C0639C"/>
    <w:p w14:paraId="0F389209" w14:textId="7BEEB994" w:rsidR="00417AE7" w:rsidRDefault="00417AE7" w:rsidP="00C0639C">
      <w:r>
        <w:rPr>
          <w:noProof/>
        </w:rPr>
        <w:lastRenderedPageBreak/>
        <w:drawing>
          <wp:inline distT="0" distB="0" distL="0" distR="0" wp14:anchorId="10525AA7" wp14:editId="4D92B0B3">
            <wp:extent cx="4831080" cy="3785833"/>
            <wp:effectExtent l="0" t="0" r="7620" b="5715"/>
            <wp:docPr id="155669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93900" name=""/>
                    <pic:cNvPicPr/>
                  </pic:nvPicPr>
                  <pic:blipFill rotWithShape="1">
                    <a:blip r:embed="rId53"/>
                    <a:srcRect l="4102" t="20058" r="47308" b="12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462" cy="37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3028" w14:textId="77777777" w:rsidR="00417AE7" w:rsidRDefault="00417AE7" w:rsidP="00C0639C"/>
    <w:p w14:paraId="38A7363E" w14:textId="651B5DDF" w:rsidR="00417AE7" w:rsidRDefault="00417AE7" w:rsidP="00C0639C">
      <w:r>
        <w:rPr>
          <w:noProof/>
        </w:rPr>
        <w:drawing>
          <wp:inline distT="0" distB="0" distL="0" distR="0" wp14:anchorId="65ED0DEC" wp14:editId="0BD59811">
            <wp:extent cx="3848100" cy="3794205"/>
            <wp:effectExtent l="0" t="0" r="0" b="0"/>
            <wp:docPr id="20723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26742" name=""/>
                    <pic:cNvPicPr/>
                  </pic:nvPicPr>
                  <pic:blipFill rotWithShape="1">
                    <a:blip r:embed="rId54"/>
                    <a:srcRect l="3718" t="12080" r="50513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51" cy="379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4941" w14:textId="3234FE3F" w:rsidR="00417AE7" w:rsidRDefault="00417AE7" w:rsidP="00C0639C">
      <w:r>
        <w:rPr>
          <w:noProof/>
        </w:rPr>
        <w:lastRenderedPageBreak/>
        <w:drawing>
          <wp:inline distT="0" distB="0" distL="0" distR="0" wp14:anchorId="360A887C" wp14:editId="2FE74D96">
            <wp:extent cx="3779520" cy="3875609"/>
            <wp:effectExtent l="0" t="0" r="0" b="0"/>
            <wp:docPr id="16058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44985" name=""/>
                    <pic:cNvPicPr/>
                  </pic:nvPicPr>
                  <pic:blipFill rotWithShape="1">
                    <a:blip r:embed="rId55"/>
                    <a:srcRect l="3590" t="10484" r="51025" b="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94" cy="38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D63E" w14:textId="77777777" w:rsidR="00417AE7" w:rsidRDefault="00417AE7" w:rsidP="00C0639C"/>
    <w:p w14:paraId="1B030D10" w14:textId="5DBEA782" w:rsidR="00417AE7" w:rsidRDefault="00417AE7" w:rsidP="00C0639C">
      <w:r>
        <w:rPr>
          <w:noProof/>
        </w:rPr>
        <w:drawing>
          <wp:inline distT="0" distB="0" distL="0" distR="0" wp14:anchorId="762D2155" wp14:editId="54FD39C0">
            <wp:extent cx="4480560" cy="3589846"/>
            <wp:effectExtent l="0" t="0" r="0" b="0"/>
            <wp:docPr id="34465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56522" name=""/>
                    <pic:cNvPicPr/>
                  </pic:nvPicPr>
                  <pic:blipFill rotWithShape="1">
                    <a:blip r:embed="rId56"/>
                    <a:srcRect l="3206" t="19145" r="54230" b="2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769" cy="359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C8F2" w14:textId="77777777" w:rsidR="00417AE7" w:rsidRDefault="00417AE7" w:rsidP="00C0639C"/>
    <w:p w14:paraId="3F17BFD7" w14:textId="3233A699" w:rsidR="00417AE7" w:rsidRDefault="00417AE7" w:rsidP="00C0639C">
      <w:r>
        <w:rPr>
          <w:noProof/>
        </w:rPr>
        <w:lastRenderedPageBreak/>
        <w:drawing>
          <wp:inline distT="0" distB="0" distL="0" distR="0" wp14:anchorId="028AFC66" wp14:editId="5D081859">
            <wp:extent cx="4376596" cy="4091940"/>
            <wp:effectExtent l="0" t="0" r="5080" b="3810"/>
            <wp:docPr id="6935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3013" name=""/>
                    <pic:cNvPicPr/>
                  </pic:nvPicPr>
                  <pic:blipFill rotWithShape="1">
                    <a:blip r:embed="rId57"/>
                    <a:srcRect l="3590" t="13903" r="49102" b="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30" cy="409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F7FB5" w14:textId="77777777" w:rsidR="00417AE7" w:rsidRDefault="00417AE7" w:rsidP="00C0639C"/>
    <w:p w14:paraId="297787AE" w14:textId="7D29C686" w:rsidR="00417AE7" w:rsidRDefault="00417AE7" w:rsidP="00C0639C">
      <w:r>
        <w:rPr>
          <w:noProof/>
        </w:rPr>
        <w:drawing>
          <wp:inline distT="0" distB="0" distL="0" distR="0" wp14:anchorId="46B20AF9" wp14:editId="71BDA03A">
            <wp:extent cx="3928527" cy="3665220"/>
            <wp:effectExtent l="0" t="0" r="0" b="0"/>
            <wp:docPr id="67991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19908" name=""/>
                    <pic:cNvPicPr/>
                  </pic:nvPicPr>
                  <pic:blipFill rotWithShape="1">
                    <a:blip r:embed="rId58"/>
                    <a:srcRect l="3846" t="12535" r="48333" b="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324" cy="368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E71D" w14:textId="3859F152" w:rsidR="00417AE7" w:rsidRDefault="00417AE7" w:rsidP="00C0639C">
      <w:r>
        <w:rPr>
          <w:noProof/>
        </w:rPr>
        <w:lastRenderedPageBreak/>
        <w:drawing>
          <wp:inline distT="0" distB="0" distL="0" distR="0" wp14:anchorId="6D8BAF94" wp14:editId="0BFE20AE">
            <wp:extent cx="4526280" cy="3805467"/>
            <wp:effectExtent l="0" t="0" r="7620" b="5080"/>
            <wp:docPr id="65408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3010" name=""/>
                    <pic:cNvPicPr/>
                  </pic:nvPicPr>
                  <pic:blipFill rotWithShape="1">
                    <a:blip r:embed="rId59"/>
                    <a:srcRect l="2948" t="10484" r="42308" b="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90" cy="381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13A7F" w14:textId="77777777" w:rsidR="00417AE7" w:rsidRDefault="00417AE7" w:rsidP="00C0639C"/>
    <w:p w14:paraId="681EA73B" w14:textId="2BB164AA" w:rsidR="00417AE7" w:rsidRDefault="00417AE7" w:rsidP="00C0639C">
      <w:r>
        <w:rPr>
          <w:noProof/>
        </w:rPr>
        <w:drawing>
          <wp:inline distT="0" distB="0" distL="0" distR="0" wp14:anchorId="4F6FAA12" wp14:editId="1CA09B55">
            <wp:extent cx="4396740" cy="3652676"/>
            <wp:effectExtent l="0" t="0" r="3810" b="5080"/>
            <wp:docPr id="164213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34487" name=""/>
                    <pic:cNvPicPr/>
                  </pic:nvPicPr>
                  <pic:blipFill rotWithShape="1">
                    <a:blip r:embed="rId60"/>
                    <a:srcRect l="4231" t="14131" r="45769" b="1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342" cy="366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7342" w14:textId="77777777" w:rsidR="00417AE7" w:rsidRDefault="00417AE7" w:rsidP="00C0639C"/>
    <w:p w14:paraId="1C0069A3" w14:textId="48A0BA39" w:rsidR="00417AE7" w:rsidRDefault="00417AE7" w:rsidP="00C0639C">
      <w:r>
        <w:rPr>
          <w:noProof/>
        </w:rPr>
        <w:lastRenderedPageBreak/>
        <w:drawing>
          <wp:inline distT="0" distB="0" distL="0" distR="0" wp14:anchorId="5914E683" wp14:editId="5C5242B0">
            <wp:extent cx="4846320" cy="3629584"/>
            <wp:effectExtent l="0" t="0" r="0" b="9525"/>
            <wp:docPr id="72063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36128" name=""/>
                    <pic:cNvPicPr/>
                  </pic:nvPicPr>
                  <pic:blipFill rotWithShape="1">
                    <a:blip r:embed="rId61"/>
                    <a:srcRect l="3462" t="12308" r="36282" b="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48" cy="363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CD91E" w14:textId="77777777" w:rsidR="00417AE7" w:rsidRDefault="00417AE7" w:rsidP="00C0639C"/>
    <w:p w14:paraId="74F2F277" w14:textId="77777777" w:rsidR="00417AE7" w:rsidRDefault="00417AE7" w:rsidP="00C0639C"/>
    <w:p w14:paraId="46251966" w14:textId="77777777" w:rsidR="00417AE7" w:rsidRPr="00C0639C" w:rsidRDefault="00417AE7" w:rsidP="00C0639C"/>
    <w:p w14:paraId="7D281BD4" w14:textId="57E0D5D1" w:rsidR="00073397" w:rsidRDefault="00073397" w:rsidP="00417AE7">
      <w:pPr>
        <w:pStyle w:val="Heading2"/>
        <w:ind w:left="0"/>
      </w:pPr>
    </w:p>
    <w:sectPr w:rsidR="00073397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17" w:right="1440" w:bottom="1440" w:left="1440" w:header="720" w:footer="9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5A7F88" w14:textId="77777777" w:rsidR="00E75AD8" w:rsidRDefault="00E75AD8">
      <w:pPr>
        <w:spacing w:after="0" w:line="240" w:lineRule="auto"/>
      </w:pPr>
      <w:r>
        <w:separator/>
      </w:r>
    </w:p>
  </w:endnote>
  <w:endnote w:type="continuationSeparator" w:id="0">
    <w:p w14:paraId="7C6351A0" w14:textId="77777777" w:rsidR="00E75AD8" w:rsidRDefault="00E75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978D3" w14:textId="77777777" w:rsidR="00053140" w:rsidRDefault="00073397">
    <w:pPr>
      <w:spacing w:after="0"/>
      <w:ind w:right="-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0DACA" w14:textId="77777777" w:rsidR="00053140" w:rsidRDefault="00073397">
    <w:pPr>
      <w:spacing w:after="0"/>
      <w:ind w:right="-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7E4EB" w14:textId="77777777" w:rsidR="00053140" w:rsidRDefault="00073397">
    <w:pPr>
      <w:spacing w:after="0"/>
      <w:ind w:right="-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hAnsi="Calibri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614782" w14:textId="77777777" w:rsidR="00E75AD8" w:rsidRDefault="00E75AD8">
      <w:pPr>
        <w:spacing w:after="0" w:line="240" w:lineRule="auto"/>
      </w:pPr>
      <w:r>
        <w:separator/>
      </w:r>
    </w:p>
  </w:footnote>
  <w:footnote w:type="continuationSeparator" w:id="0">
    <w:p w14:paraId="28A2020B" w14:textId="77777777" w:rsidR="00E75AD8" w:rsidRDefault="00E75A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C08BE" w14:textId="77777777" w:rsidR="00053140" w:rsidRDefault="0005314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C4B78" w14:textId="77777777" w:rsidR="00053140" w:rsidRDefault="0005314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F13E0" w14:textId="77777777" w:rsidR="00053140" w:rsidRDefault="000531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0A4152"/>
    <w:multiLevelType w:val="hybridMultilevel"/>
    <w:tmpl w:val="33F483BA"/>
    <w:lvl w:ilvl="0" w:tplc="DA92A566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70201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884336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1EBBA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C2BB6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D5443F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2EC7CD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8C20C0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6E5AA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B761299"/>
    <w:multiLevelType w:val="hybridMultilevel"/>
    <w:tmpl w:val="F8C422C6"/>
    <w:lvl w:ilvl="0" w:tplc="6136C146">
      <w:start w:val="1"/>
      <w:numFmt w:val="decimal"/>
      <w:pStyle w:val="Heading1"/>
      <w:lvlText w:val="%1."/>
      <w:lvlJc w:val="left"/>
      <w:pPr>
        <w:ind w:left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C3C87808">
      <w:start w:val="1"/>
      <w:numFmt w:val="lowerLetter"/>
      <w:lvlText w:val="%2"/>
      <w:lvlJc w:val="left"/>
      <w:pPr>
        <w:ind w:left="1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46A0EDDE">
      <w:start w:val="1"/>
      <w:numFmt w:val="lowerRoman"/>
      <w:lvlText w:val="%3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183C2276">
      <w:start w:val="1"/>
      <w:numFmt w:val="decimal"/>
      <w:lvlText w:val="%4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8864EF90">
      <w:start w:val="1"/>
      <w:numFmt w:val="lowerLetter"/>
      <w:lvlText w:val="%5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309C23FA">
      <w:start w:val="1"/>
      <w:numFmt w:val="lowerRoman"/>
      <w:lvlText w:val="%6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7F02046C">
      <w:start w:val="1"/>
      <w:numFmt w:val="decimal"/>
      <w:lvlText w:val="%7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DFC8C0F2">
      <w:start w:val="1"/>
      <w:numFmt w:val="lowerLetter"/>
      <w:lvlText w:val="%8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78F8314C">
      <w:start w:val="1"/>
      <w:numFmt w:val="lowerRoman"/>
      <w:lvlText w:val="%9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D957F7"/>
    <w:multiLevelType w:val="hybridMultilevel"/>
    <w:tmpl w:val="02783308"/>
    <w:lvl w:ilvl="0" w:tplc="18CEEC62">
      <w:numFmt w:val="bullet"/>
      <w:lvlText w:val="-"/>
      <w:lvlJc w:val="left"/>
      <w:pPr>
        <w:ind w:left="1080" w:hanging="360"/>
      </w:pPr>
      <w:rPr>
        <w:rFonts w:ascii="Georgia" w:eastAsiaTheme="majorEastAsia" w:hAnsi="Georgia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5A34104"/>
    <w:multiLevelType w:val="hybridMultilevel"/>
    <w:tmpl w:val="DB9A37E4"/>
    <w:lvl w:ilvl="0" w:tplc="B1C8ECC8">
      <w:start w:val="1"/>
      <w:numFmt w:val="decimal"/>
      <w:lvlText w:val="%1."/>
      <w:lvlJc w:val="left"/>
      <w:pPr>
        <w:ind w:left="5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1828B2">
      <w:start w:val="1"/>
      <w:numFmt w:val="lowerLetter"/>
      <w:lvlText w:val="%2"/>
      <w:lvlJc w:val="left"/>
      <w:pPr>
        <w:ind w:left="14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D5E71D0">
      <w:start w:val="1"/>
      <w:numFmt w:val="lowerRoman"/>
      <w:lvlText w:val="%3"/>
      <w:lvlJc w:val="left"/>
      <w:pPr>
        <w:ind w:left="21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4C4D6A">
      <w:start w:val="1"/>
      <w:numFmt w:val="decimal"/>
      <w:lvlText w:val="%4"/>
      <w:lvlJc w:val="left"/>
      <w:pPr>
        <w:ind w:left="29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B0C446">
      <w:start w:val="1"/>
      <w:numFmt w:val="lowerLetter"/>
      <w:lvlText w:val="%5"/>
      <w:lvlJc w:val="left"/>
      <w:pPr>
        <w:ind w:left="36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C645770">
      <w:start w:val="1"/>
      <w:numFmt w:val="lowerRoman"/>
      <w:lvlText w:val="%6"/>
      <w:lvlJc w:val="left"/>
      <w:pPr>
        <w:ind w:left="43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E8BD2C">
      <w:start w:val="1"/>
      <w:numFmt w:val="decimal"/>
      <w:lvlText w:val="%7"/>
      <w:lvlJc w:val="left"/>
      <w:pPr>
        <w:ind w:left="50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680151E">
      <w:start w:val="1"/>
      <w:numFmt w:val="lowerLetter"/>
      <w:lvlText w:val="%8"/>
      <w:lvlJc w:val="left"/>
      <w:pPr>
        <w:ind w:left="57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DE0AF2">
      <w:start w:val="1"/>
      <w:numFmt w:val="lowerRoman"/>
      <w:lvlText w:val="%9"/>
      <w:lvlJc w:val="left"/>
      <w:pPr>
        <w:ind w:left="65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D1C37F4"/>
    <w:multiLevelType w:val="hybridMultilevel"/>
    <w:tmpl w:val="9D8A3746"/>
    <w:lvl w:ilvl="0" w:tplc="D3C25A6C">
      <w:start w:val="1"/>
      <w:numFmt w:val="decimal"/>
      <w:lvlText w:val="%1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7E69B02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B8A304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DE0F91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FE7532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84A1620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E723CB8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4ACA0BA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1280014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4D04B4A"/>
    <w:multiLevelType w:val="hybridMultilevel"/>
    <w:tmpl w:val="328C719C"/>
    <w:lvl w:ilvl="0" w:tplc="F0766986">
      <w:start w:val="2"/>
      <w:numFmt w:val="decimal"/>
      <w:lvlText w:val="%1."/>
      <w:lvlJc w:val="left"/>
      <w:pPr>
        <w:ind w:left="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6A05F9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1E00BD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EC2EA0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CC00A7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56C11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E66C00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A44FA6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5F442D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A137D5C"/>
    <w:multiLevelType w:val="hybridMultilevel"/>
    <w:tmpl w:val="2F6E1BC0"/>
    <w:lvl w:ilvl="0" w:tplc="0F9890B8">
      <w:start w:val="1"/>
      <w:numFmt w:val="decimal"/>
      <w:lvlText w:val="%1."/>
      <w:lvlJc w:val="left"/>
      <w:pPr>
        <w:ind w:left="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30DEE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B169E5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A4E4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1A796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048E6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E6CF9B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128E0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41C9C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90745472">
    <w:abstractNumId w:val="6"/>
  </w:num>
  <w:num w:numId="2" w16cid:durableId="2015913699">
    <w:abstractNumId w:val="5"/>
  </w:num>
  <w:num w:numId="3" w16cid:durableId="1392582944">
    <w:abstractNumId w:val="4"/>
  </w:num>
  <w:num w:numId="4" w16cid:durableId="347558534">
    <w:abstractNumId w:val="0"/>
  </w:num>
  <w:num w:numId="5" w16cid:durableId="647443467">
    <w:abstractNumId w:val="3"/>
  </w:num>
  <w:num w:numId="6" w16cid:durableId="142477228">
    <w:abstractNumId w:val="1"/>
  </w:num>
  <w:num w:numId="7" w16cid:durableId="2561829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106B"/>
    <w:rsid w:val="00053140"/>
    <w:rsid w:val="0006106B"/>
    <w:rsid w:val="00073397"/>
    <w:rsid w:val="00075BBC"/>
    <w:rsid w:val="000A5D5A"/>
    <w:rsid w:val="0011783C"/>
    <w:rsid w:val="001D500F"/>
    <w:rsid w:val="0023640B"/>
    <w:rsid w:val="002454EE"/>
    <w:rsid w:val="00277C62"/>
    <w:rsid w:val="00417AE7"/>
    <w:rsid w:val="00545D14"/>
    <w:rsid w:val="00565475"/>
    <w:rsid w:val="005F29BB"/>
    <w:rsid w:val="006E5C7A"/>
    <w:rsid w:val="007439F8"/>
    <w:rsid w:val="00921953"/>
    <w:rsid w:val="00A16FD4"/>
    <w:rsid w:val="00A32919"/>
    <w:rsid w:val="00A67450"/>
    <w:rsid w:val="00A82760"/>
    <w:rsid w:val="00AF423D"/>
    <w:rsid w:val="00BC1FA4"/>
    <w:rsid w:val="00C0639C"/>
    <w:rsid w:val="00C55185"/>
    <w:rsid w:val="00D24D88"/>
    <w:rsid w:val="00D95BDB"/>
    <w:rsid w:val="00DA2EB4"/>
    <w:rsid w:val="00DF2721"/>
    <w:rsid w:val="00E170C8"/>
    <w:rsid w:val="00E75AD8"/>
    <w:rsid w:val="00E944F9"/>
    <w:rsid w:val="00EC3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6C443"/>
  <w15:docId w15:val="{69B9BB10-DB2B-4331-9E8E-0B0B4B670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C62"/>
    <w:pPr>
      <w:ind w:left="720"/>
    </w:pPr>
    <w:rPr>
      <w:rFonts w:ascii="Georgia" w:eastAsia="Calibri" w:hAnsi="Georgia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1D500F"/>
    <w:pPr>
      <w:keepNext/>
      <w:keepLines/>
      <w:numPr>
        <w:numId w:val="6"/>
      </w:numPr>
      <w:spacing w:before="360" w:after="360" w:line="257" w:lineRule="auto"/>
      <w:ind w:left="10" w:hanging="10"/>
      <w:outlineLvl w:val="0"/>
    </w:pPr>
    <w:rPr>
      <w:rFonts w:ascii="Georgia" w:eastAsia="Calibri" w:hAnsi="Georgia" w:cs="Calibri"/>
      <w:b/>
      <w:sz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00F"/>
    <w:pPr>
      <w:keepNext/>
      <w:keepLines/>
      <w:spacing w:before="280" w:after="240"/>
      <w:outlineLvl w:val="1"/>
    </w:pPr>
    <w:rPr>
      <w:rFonts w:eastAsiaTheme="majorEastAsia" w:cstheme="majorBidi"/>
      <w:color w:val="auto"/>
      <w:sz w:val="3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1D500F"/>
    <w:rPr>
      <w:rFonts w:ascii="Georgia" w:eastAsia="Calibri" w:hAnsi="Georgia" w:cs="Calibri"/>
      <w:b/>
      <w:sz w:val="40"/>
      <w:u w:val="single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AF423D"/>
    <w:pPr>
      <w:spacing w:after="0" w:line="240" w:lineRule="auto"/>
      <w:contextualSpacing/>
      <w:jc w:val="center"/>
    </w:pPr>
    <w:rPr>
      <w:rFonts w:eastAsiaTheme="majorEastAsia" w:cstheme="majorBidi"/>
      <w:b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23D"/>
    <w:rPr>
      <w:rFonts w:ascii="Georgia" w:eastAsiaTheme="majorEastAsia" w:hAnsi="Georgia" w:cstheme="majorBidi"/>
      <w:b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D500F"/>
    <w:rPr>
      <w:rFonts w:ascii="Georgia" w:eastAsiaTheme="majorEastAsia" w:hAnsi="Georgia" w:cstheme="majorBidi"/>
      <w:sz w:val="36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1D500F"/>
    <w:pPr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2195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u w:val="none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21953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92195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9219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22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emanja\Desktop\Documentation%20Template%20edi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EBFED-384A-4FF3-87AD-AB6701BDA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Documentation Template edit</Template>
  <TotalTime>0</TotalTime>
  <Pages>32</Pages>
  <Words>534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Nemanja</dc:creator>
  <cp:keywords/>
  <cp:lastModifiedBy>Nemanja Cocic</cp:lastModifiedBy>
  <cp:revision>2</cp:revision>
  <cp:lastPrinted>2026-02-25T14:04:00Z</cp:lastPrinted>
  <dcterms:created xsi:type="dcterms:W3CDTF">2026-02-25T14:53:00Z</dcterms:created>
  <dcterms:modified xsi:type="dcterms:W3CDTF">2026-02-25T14:53:00Z</dcterms:modified>
</cp:coreProperties>
</file>